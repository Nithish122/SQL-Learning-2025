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7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7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7DEE191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28-05-2025</w:t>
      </w:r>
    </w:p>
    <w:p w14:paraId="1F75088B">
      <w:pPr>
        <w:ind w:left="0" w:leftChars="0" w:firstLine="0" w:firstLineChars="0"/>
        <w:jc w:val="both"/>
        <w:rPr>
          <w:rFonts w:hint="default"/>
          <w:lang w:val="en-US"/>
        </w:rPr>
      </w:pPr>
    </w:p>
    <w:p w14:paraId="6186260D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create a database in postgresql?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Inside any old database -&gt; select and then open query tool -&gt;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then write the command “CREATE DATABASE Company ;”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2. Then we create a table inside the company database -&gt; open query tool ,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then type the command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CREATE TABLE employee(</w:t>
      </w:r>
    </w:p>
    <w:p w14:paraId="03FDF2E8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emp_id SERIAL PRIMARY KEY,</w:t>
      </w:r>
    </w:p>
    <w:p w14:paraId="0AC79FEB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emp_name VARCHAR(100) NOT NULL,</w:t>
      </w:r>
    </w:p>
    <w:p w14:paraId="77F4B2D1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emp_Position VARCHAR(100),</w:t>
      </w:r>
    </w:p>
    <w:p w14:paraId="097F6602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emp_dept VARCHAR(50),</w:t>
      </w:r>
    </w:p>
    <w:p w14:paraId="1ABC744D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emp_hire_date DATE,</w:t>
      </w:r>
    </w:p>
    <w:p w14:paraId="5A47BE50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emp_salary NUMERIC(10,2)</w:t>
      </w:r>
    </w:p>
    <w:p w14:paraId="469B8C9E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3. this is the command for creating a table inside the DB. And then to see the table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we should go to “schemas-&gt; Tables-&gt; here  the table will be present.”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like this we create several other tables , DB inside the postgree sql. </w:t>
      </w:r>
      <w:bookmarkStart w:id="1" w:name="_GoBack"/>
      <w:bookmarkEnd w:id="1"/>
      <w:r>
        <w:rPr>
          <w:rFonts w:hint="default"/>
          <w:lang w:val="en-US"/>
        </w:rPr>
        <w:br w:type="textWrapping"/>
      </w: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A0306"/>
    <w:multiLevelType w:val="singleLevel"/>
    <w:tmpl w:val="70EA03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71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6">
    <w:name w:val="无间隔 Char"/>
    <w:basedOn w:val="2"/>
    <w:link w:val="7"/>
    <w:uiPriority w:val="0"/>
    <w:rPr>
      <w:rFonts w:hint="default" w:ascii="Times New Roman" w:hAnsi="Times New Roman" w:eastAsia="SimSun"/>
      <w:sz w:val="22"/>
    </w:rPr>
  </w:style>
  <w:style w:type="paragraph" w:customStyle="1" w:styleId="7">
    <w:name w:val="No Spacing"/>
    <w:link w:val="6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2025-05-28T16:56:49Z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515F522A18AF4C3F8D3BA97AFCE7DD25_11</vt:lpwstr>
  </property>
</Properties>
</file>