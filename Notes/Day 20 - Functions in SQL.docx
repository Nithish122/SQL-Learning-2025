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3C1B9A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ABC53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Functions in SQL :</w:t>
      </w:r>
    </w:p>
    <w:p w14:paraId="23D579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D748DB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Aggregate function</w:t>
      </w:r>
    </w:p>
    <w:p w14:paraId="5F1A2B0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function</w:t>
      </w:r>
    </w:p>
    <w:p w14:paraId="724B7A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 and Time Functions</w:t>
      </w:r>
    </w:p>
    <w:p w14:paraId="12BBE5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Mathematical function</w:t>
      </w:r>
    </w:p>
    <w:p w14:paraId="5077B82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Conditional function</w:t>
      </w:r>
    </w:p>
    <w:p w14:paraId="48D8553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Window / Analytical function</w:t>
      </w:r>
    </w:p>
    <w:p w14:paraId="2A7A6A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09B5C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CB700C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469380" cy="3515360"/>
            <wp:effectExtent l="0" t="0" r="762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5A7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FF79F7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drop table if exists products;</w:t>
      </w:r>
    </w:p>
    <w:p w14:paraId="4BAA271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5DA2B8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 products(</w:t>
      </w:r>
    </w:p>
    <w:p w14:paraId="550A9AE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product_id  serial primary key,</w:t>
      </w:r>
    </w:p>
    <w:p w14:paraId="3F4D92C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product_name varchar(100),</w:t>
      </w:r>
    </w:p>
    <w:p w14:paraId="07E357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category varchar(50),</w:t>
      </w:r>
    </w:p>
    <w:p w14:paraId="7984F61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price numeric(10,2),</w:t>
      </w:r>
    </w:p>
    <w:p w14:paraId="6646E9F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quantity int,</w:t>
      </w:r>
    </w:p>
    <w:p w14:paraId="49FC7CC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added_date  date,</w:t>
      </w:r>
    </w:p>
    <w:p w14:paraId="0858C05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discount_rate numeric(5,2)</w:t>
      </w:r>
    </w:p>
    <w:p w14:paraId="4CB30A9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);</w:t>
      </w:r>
    </w:p>
    <w:p w14:paraId="65E844F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9526D3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products (product_name,category,price,quantity,added_date,discount_rate) values</w:t>
      </w:r>
    </w:p>
    <w:p w14:paraId="757DF31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('laptop','electronics',75000.50,10,'2024-01-15',10.00),</w:t>
      </w:r>
    </w:p>
    <w:p w14:paraId="575A134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('smartphone','electronics',45000.99,25,'2024-02-20',5.00),</w:t>
      </w:r>
    </w:p>
    <w:p w14:paraId="519ED22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('headphone','accessories',1500.75,50,'2024-03-05',15.00),</w:t>
      </w:r>
    </w:p>
    <w:p w14:paraId="773FE5A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('office chair','furniture',5500.00,20,'2023-12-01',20.00),</w:t>
      </w:r>
    </w:p>
    <w:p w14:paraId="75F301D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('desk','furniture',8000.00,15,'2023-11-20',12.00),</w:t>
      </w:r>
    </w:p>
    <w:p w14:paraId="35A9BB2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('monitor','electronics',12000.00,8,'2024-01-10',8.00),</w:t>
      </w:r>
    </w:p>
    <w:p w14:paraId="313164C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('printer','electronics',9500.50,5,'2024-02-01',7.50),</w:t>
      </w:r>
    </w:p>
    <w:p w14:paraId="66B755B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('mouse','accessories',750.00,40,'2024-03-18',10.00),</w:t>
      </w:r>
    </w:p>
    <w:p w14:paraId="14A76A6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('keyboard','accessories',1250.00,35,'2024-03-18',10.00),</w:t>
      </w:r>
    </w:p>
    <w:p w14:paraId="6214D18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('tablet','electronics',30000.00,12,'2024-02-28',5.00);</w:t>
      </w:r>
    </w:p>
    <w:p w14:paraId="0BF9CE6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6970AFD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products;</w:t>
      </w:r>
    </w:p>
    <w:p w14:paraId="5D86E1B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28B255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---total quantity availabe of all products----</w:t>
      </w:r>
    </w:p>
    <w:p w14:paraId="3AB8C9F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sum(quantity) as new_quantity</w:t>
      </w:r>
    </w:p>
    <w:p w14:paraId="63A6A7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products;</w:t>
      </w:r>
    </w:p>
    <w:p w14:paraId="07C8429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---total of quantity and condition apllied--------</w:t>
      </w:r>
    </w:p>
    <w:p w14:paraId="33CAEE8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sum(quantity) as new_quantity</w:t>
      </w:r>
    </w:p>
    <w:p w14:paraId="472B39D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products</w:t>
      </w:r>
    </w:p>
    <w:p w14:paraId="64286F8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category ='electronics' AND price&gt;20000;</w:t>
      </w:r>
    </w:p>
    <w:p w14:paraId="434315E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07AE71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---total no of products----</w:t>
      </w:r>
    </w:p>
    <w:p w14:paraId="439C96E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count (*) as total_products</w:t>
      </w:r>
    </w:p>
    <w:p w14:paraId="4139AA5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products;</w:t>
      </w:r>
    </w:p>
    <w:p w14:paraId="3C89B69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37F75C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---which include phone ---</w:t>
      </w:r>
    </w:p>
    <w:p w14:paraId="1814AC7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count (*) as total_products</w:t>
      </w:r>
    </w:p>
    <w:p w14:paraId="5C3234C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from products </w:t>
      </w:r>
    </w:p>
    <w:p w14:paraId="0AC1B83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product_name like '%phone';</w:t>
      </w:r>
    </w:p>
    <w:p w14:paraId="48303B7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9C8CD6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--avg price of products-----</w:t>
      </w:r>
    </w:p>
    <w:p w14:paraId="6CF46B0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avg(price) as avg_price</w:t>
      </w:r>
    </w:p>
    <w:p w14:paraId="1108CBD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products;</w:t>
      </w:r>
    </w:p>
    <w:p w14:paraId="7A2E696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A8B741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---avg price of products category = accessories---</w:t>
      </w:r>
    </w:p>
    <w:p w14:paraId="2DF30E4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avg(price) as avg_price</w:t>
      </w:r>
    </w:p>
    <w:p w14:paraId="4420A19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products</w:t>
      </w:r>
    </w:p>
    <w:p w14:paraId="4BEC109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category='accessories' or added_date&gt;'2024-02-01';</w:t>
      </w:r>
    </w:p>
    <w:p w14:paraId="588BE3C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7E255A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----max and min price----</w:t>
      </w:r>
    </w:p>
    <w:p w14:paraId="2B76407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max(price) as max_price,</w:t>
      </w:r>
    </w:p>
    <w:p w14:paraId="562B19D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min(price) as min_price</w:t>
      </w:r>
    </w:p>
    <w:p w14:paraId="50BC4F6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products;</w:t>
      </w:r>
    </w:p>
    <w:p w14:paraId="2981EF4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3FA010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6663"/>
    <w:rsid w:val="06574E52"/>
    <w:rsid w:val="117A583C"/>
    <w:rsid w:val="11F94A6A"/>
    <w:rsid w:val="15566E11"/>
    <w:rsid w:val="19044F98"/>
    <w:rsid w:val="1FDB70F1"/>
    <w:rsid w:val="21537C7F"/>
    <w:rsid w:val="21B806E3"/>
    <w:rsid w:val="24D02576"/>
    <w:rsid w:val="297F3B23"/>
    <w:rsid w:val="2D4F514F"/>
    <w:rsid w:val="2F511A19"/>
    <w:rsid w:val="2F5647DA"/>
    <w:rsid w:val="30B7098A"/>
    <w:rsid w:val="31D15CF0"/>
    <w:rsid w:val="32AA07AD"/>
    <w:rsid w:val="33977463"/>
    <w:rsid w:val="37F00807"/>
    <w:rsid w:val="3A7A23A9"/>
    <w:rsid w:val="3E617FE4"/>
    <w:rsid w:val="3FCA3D33"/>
    <w:rsid w:val="3FFE1A2E"/>
    <w:rsid w:val="449C1812"/>
    <w:rsid w:val="477845A3"/>
    <w:rsid w:val="490B7EBD"/>
    <w:rsid w:val="494816FA"/>
    <w:rsid w:val="4A711958"/>
    <w:rsid w:val="4C184AB0"/>
    <w:rsid w:val="4D827837"/>
    <w:rsid w:val="50C51F13"/>
    <w:rsid w:val="51594984"/>
    <w:rsid w:val="51E16E78"/>
    <w:rsid w:val="52890F1A"/>
    <w:rsid w:val="53867518"/>
    <w:rsid w:val="55AE0AF7"/>
    <w:rsid w:val="563E640C"/>
    <w:rsid w:val="58086CFC"/>
    <w:rsid w:val="6163767F"/>
    <w:rsid w:val="619D77B2"/>
    <w:rsid w:val="633E534E"/>
    <w:rsid w:val="64B97A50"/>
    <w:rsid w:val="65882F94"/>
    <w:rsid w:val="67947F79"/>
    <w:rsid w:val="69B103D3"/>
    <w:rsid w:val="69EA60D3"/>
    <w:rsid w:val="6BBA6A27"/>
    <w:rsid w:val="6E356BC1"/>
    <w:rsid w:val="6FC36BFB"/>
    <w:rsid w:val="73CE56C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1408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User</cp:lastModifiedBy>
  <dcterms:modified xsi:type="dcterms:W3CDTF">2025-07-11T16:53:04Z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963E2AB7E70C43C8842AB2BA463666BB_13</vt:lpwstr>
  </property>
</Properties>
</file>