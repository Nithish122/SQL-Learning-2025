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BF5282A">
      <w:pPr>
        <w:ind w:left="0" w:leftChars="0" w:firstLine="0" w:firstLineChars="0"/>
        <w:jc w:val="center"/>
        <w:rPr>
          <w:rFonts w:hint="default"/>
          <w:b/>
          <w:bCs/>
          <w:lang w:val="en-US"/>
        </w:rPr>
      </w:pPr>
    </w:p>
    <w:p w14:paraId="21582BCF">
      <w:pPr>
        <w:widowControl w:val="0"/>
        <w:numPr>
          <w:numId w:val="0"/>
        </w:numPr>
        <w:ind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 11 - SQL Assignment: Comprehensive Practice</w:t>
      </w:r>
    </w:p>
    <w:p w14:paraId="75406E8A">
      <w:pPr>
        <w:widowControl w:val="0"/>
        <w:numPr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3E3689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 Table: Employee Information</w:t>
      </w:r>
    </w:p>
    <w:p w14:paraId="4423A077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bookmarkStart w:id="1" w:name="_GoBack"/>
      <w:bookmarkEnd w:id="1"/>
    </w:p>
    <w:p w14:paraId="6DA1A57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Here's the SQL code to create a table for the assignment:</w:t>
      </w:r>
    </w:p>
    <w:p w14:paraId="4F6F5FD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390C66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Drop the table if it already exists DROP TABLE IF EXISTS employees;</w:t>
      </w:r>
    </w:p>
    <w:p w14:paraId="3428BEF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7C5530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-- Create the employees table </w:t>
      </w:r>
    </w:p>
    <w:p w14:paraId="1DD2B2F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TABLE employees (</w:t>
      </w:r>
    </w:p>
    <w:p w14:paraId="364AADE3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employee_id SERIAL PRIMARY KEY,</w:t>
      </w:r>
    </w:p>
    <w:p w14:paraId="6927263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first_name VARCHAR(50) NOT NULL,</w:t>
      </w:r>
    </w:p>
    <w:p w14:paraId="7423A17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last_name VARCHAR(50) NOT NULL,</w:t>
      </w:r>
    </w:p>
    <w:p w14:paraId="565FAE6F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department VARCHAR(50),</w:t>
      </w:r>
    </w:p>
    <w:p w14:paraId="12BB5F3E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salary DECIMAL(10, 2) CHECK (salary &gt; 0),</w:t>
      </w:r>
    </w:p>
    <w:p w14:paraId="791BE9D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joining_date DATE NOT NULL,</w:t>
      </w:r>
    </w:p>
    <w:p w14:paraId="29BE137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age INT CHECK (age &gt;= 18));</w:t>
      </w:r>
    </w:p>
    <w:p w14:paraId="3562D028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A433686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C1C14F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some sample data into the `employees` table:</w:t>
      </w:r>
    </w:p>
    <w:p w14:paraId="4D5CFD8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7E826E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Insert data into employees table</w:t>
      </w:r>
    </w:p>
    <w:p w14:paraId="386B2328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CC39BB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employees (first_name, last_name, department, salary, joining_date, age) VALUES</w:t>
      </w:r>
    </w:p>
    <w:p w14:paraId="5F16209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('Amit', 'Sharma', 'IT', 60000.00, '2022-05-01', 29),</w:t>
      </w:r>
    </w:p>
    <w:p w14:paraId="4ACBBCE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('Neha', 'Patel', 'HR', 55000.00, '2021-08-15', 32), </w:t>
      </w:r>
    </w:p>
    <w:p w14:paraId="0FD73D79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('Ravi', 'Kumar', 'Finance', 70000.00, '2020-03-10', 35), </w:t>
      </w:r>
    </w:p>
    <w:p w14:paraId="1FC5A4A0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('Anjali', 'Verma', 'IT', 65000.00, '2019-11-22', 28),</w:t>
      </w:r>
    </w:p>
    <w:p w14:paraId="386150B9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('Suresh', 'Reddy', 'Operations', 50000.00, '2023-01-10', 26);</w:t>
      </w:r>
    </w:p>
    <w:p w14:paraId="43ABAE3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F0E1C3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FBAE3B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F4E33B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Practice Assignment Questions with Answers :</w:t>
      </w:r>
    </w:p>
    <w:p w14:paraId="4C5C834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A221CE0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Q1: Retrieve all employees' first_names and their departments.</w:t>
      </w:r>
    </w:p>
    <w:p w14:paraId="1532DF81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Q2: Update the salary of all employees in the 'IT' department by increasing it by 10%.</w:t>
      </w:r>
    </w:p>
    <w:p w14:paraId="7F6D6083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Q3: Delete all employees who are older than 34 years.</w:t>
      </w:r>
    </w:p>
    <w:p w14:paraId="0027A466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Q4: Add a new column `email` to the `employees` table.</w:t>
      </w:r>
    </w:p>
    <w:p w14:paraId="2F0AD31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Q5: Rename the `department` column to `dept_name`.</w:t>
      </w:r>
    </w:p>
    <w:p w14:paraId="252292B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Q6: Retrieve the names of employees who joined after January 1, 2021.</w:t>
      </w:r>
    </w:p>
    <w:p w14:paraId="350B9E43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Q7: Change the data type of the `salary` column to `INTEGER`.</w:t>
      </w:r>
    </w:p>
    <w:p w14:paraId="55D0D990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Q8: List all employees with their age and salary in descending order of salary.</w:t>
      </w:r>
    </w:p>
    <w:p w14:paraId="2BA2642A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Q9: Insert a new employee with the following details: 'Raj', 'Singh', 'Marketing', 60000, '2023-09-15', 30.</w:t>
      </w:r>
    </w:p>
    <w:p w14:paraId="47DD03A8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Q10: Update age of employee +1 to every employee.</w:t>
      </w:r>
    </w:p>
    <w:p w14:paraId="5A62E00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90F0D7E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1BCBC45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3FF4E31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C8EB1E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7CB97C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63BEB6F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BA799F6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79E814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ABA7C67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9CFE61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7378171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8FE60F3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296AC60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D172FE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05B900F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39D151F">
      <w:pPr>
        <w:widowControl w:val="0"/>
        <w:numPr>
          <w:numId w:val="0"/>
        </w:numPr>
        <w:ind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</w:t>
      </w:r>
    </w:p>
    <w:p w14:paraId="25B9488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----to create a table---------</w:t>
      </w:r>
    </w:p>
    <w:p w14:paraId="76421E8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 EMP1 (</w:t>
      </w:r>
    </w:p>
    <w:p w14:paraId="1E59460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EMPLOYEE_ID SERIAL PRIMARY KEY,</w:t>
      </w:r>
    </w:p>
    <w:p w14:paraId="02BC22ED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FIRST_NAME VARCHAR(50) NOT NULL,</w:t>
      </w:r>
    </w:p>
    <w:p w14:paraId="5E4D426F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LAST_NAME VARCHAR(50) NOT NULL,</w:t>
      </w:r>
    </w:p>
    <w:p w14:paraId="4059FD6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DEPARTMENT VARCHAR(50),</w:t>
      </w:r>
    </w:p>
    <w:p w14:paraId="3EB6C17D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SALARY DECIMAL(10, 2) CHECK (SALARY &gt; 0),</w:t>
      </w:r>
    </w:p>
    <w:p w14:paraId="30C7783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JOINING_DATE DATE NOT NULL,</w:t>
      </w:r>
    </w:p>
    <w:p w14:paraId="03FFA0FB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AGE INT CHECK (AGE &gt;= 18)</w:t>
      </w:r>
    </w:p>
    <w:p w14:paraId="1F6AB7F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);</w:t>
      </w:r>
    </w:p>
    <w:p w14:paraId="386E4C02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644538C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----inserting data into table-----------</w:t>
      </w:r>
    </w:p>
    <w:p w14:paraId="67FAE50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emp1 (first_name, last_name, department, salary, joining_date, age) VALUES</w:t>
      </w:r>
    </w:p>
    <w:p w14:paraId="0B0E54C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('Amit', 'Sharma', 'IT', 60000.00, '2022-05-01', 29),</w:t>
      </w:r>
    </w:p>
    <w:p w14:paraId="41633380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('Neha', 'Patel', 'HR', 55000.00, '2021-08-15', 32), </w:t>
      </w:r>
    </w:p>
    <w:p w14:paraId="6FB90F9F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('Ravi', 'Kumar', 'Finance', 70000.00, '2020-03-10', 35), </w:t>
      </w:r>
    </w:p>
    <w:p w14:paraId="2ADF2A2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('Anjali', 'Verma', 'IT', 65000.00, '2019-11-22', 28),</w:t>
      </w:r>
    </w:p>
    <w:p w14:paraId="4BE63AB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('Suresh', 'Reddy', 'Operations', 50000.00, '2023-01-10', 26);</w:t>
      </w:r>
    </w:p>
    <w:p w14:paraId="1B1E062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119AB4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----to see the data and table -----</w:t>
      </w:r>
    </w:p>
    <w:p w14:paraId="367E838F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emp1;</w:t>
      </w:r>
    </w:p>
    <w:p w14:paraId="78D61A3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B3B4DA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----Retrieve all employees' first_names and their departments.-------------------</w:t>
      </w:r>
    </w:p>
    <w:p w14:paraId="38C094C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first_name,department from emp1;</w:t>
      </w:r>
    </w:p>
    <w:p w14:paraId="2F145F4C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327873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-----Update the salary of all employees in the 'IT' department by increasing it by 10%.--------</w:t>
      </w:r>
    </w:p>
    <w:p w14:paraId="5393C76B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update emp1 </w:t>
      </w:r>
    </w:p>
    <w:p w14:paraId="396E35A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 salary = salary * 1.10;</w:t>
      </w:r>
    </w:p>
    <w:p w14:paraId="1ACBF0A9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84D357B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-------Delete all employees who are older than 34 years.------------</w:t>
      </w:r>
    </w:p>
    <w:p w14:paraId="064592C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from emp1</w:t>
      </w:r>
    </w:p>
    <w:p w14:paraId="5E486B10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age&gt;=34;</w:t>
      </w:r>
    </w:p>
    <w:p w14:paraId="349106F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4DF4D0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------Add a new column `email` to the `employees` table.--------</w:t>
      </w:r>
    </w:p>
    <w:p w14:paraId="57DAA10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emp1</w:t>
      </w:r>
    </w:p>
    <w:p w14:paraId="37F643C0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column email varchar(50);</w:t>
      </w:r>
    </w:p>
    <w:p w14:paraId="66F1E97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22786F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------Rename the `department` column to `dept_name`.---------</w:t>
      </w:r>
    </w:p>
    <w:p w14:paraId="0614DDD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emp1</w:t>
      </w:r>
    </w:p>
    <w:p w14:paraId="4898EB9F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rename column department to Dept_name;</w:t>
      </w:r>
    </w:p>
    <w:p w14:paraId="394593B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C29F662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-----Retrieve the names of employees who joined after January 1, 2021.--------</w:t>
      </w:r>
    </w:p>
    <w:p w14:paraId="1CD6202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first_name,last_name from emp1</w:t>
      </w:r>
    </w:p>
    <w:p w14:paraId="7CD4B3F2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joining_date &gt;'01-01-2021';</w:t>
      </w:r>
    </w:p>
    <w:p w14:paraId="19F11261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81E4676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------Change the data type of the `salary` column to `INTEGER`.-----</w:t>
      </w:r>
    </w:p>
    <w:p w14:paraId="5EBB8FC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emp1</w:t>
      </w:r>
    </w:p>
    <w:p w14:paraId="1CBC9728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column salary type int;</w:t>
      </w:r>
    </w:p>
    <w:p w14:paraId="290F149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0217B46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 List all employees with their age and salary in descending order of salary.--------</w:t>
      </w:r>
    </w:p>
    <w:p w14:paraId="0E4276A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first_name,last_name,age,salary from emp1</w:t>
      </w:r>
    </w:p>
    <w:p w14:paraId="42F3FA7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by  salary desc;</w:t>
      </w:r>
    </w:p>
    <w:p w14:paraId="5C82089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6B7D636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 Insert a new employee with the following details: 'Raj', 'Singh', 'Marketing', 60000, '2023-09-15', 30.-----</w:t>
      </w:r>
    </w:p>
    <w:p w14:paraId="76CFA6B5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emp1 (first_name, last_name, dept_name, salary, joining_date, age) VALUES</w:t>
      </w:r>
    </w:p>
    <w:p w14:paraId="376BD414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('raj', 'Singh', 'marketing', 60000.00, '2023-09-15', 30);</w:t>
      </w:r>
    </w:p>
    <w:p w14:paraId="58A272AA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97F3752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------Update age of employee +1 to every employee.-------</w:t>
      </w:r>
    </w:p>
    <w:p w14:paraId="00325AE3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emp1</w:t>
      </w:r>
    </w:p>
    <w:p w14:paraId="5F8AD8C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 age = age+1;</w:t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21537C7F"/>
    <w:rsid w:val="24D02576"/>
    <w:rsid w:val="2F511A19"/>
    <w:rsid w:val="30B7098A"/>
    <w:rsid w:val="31D15CF0"/>
    <w:rsid w:val="32AA07AD"/>
    <w:rsid w:val="33977463"/>
    <w:rsid w:val="3E617FE4"/>
    <w:rsid w:val="3FCA3D33"/>
    <w:rsid w:val="449C1812"/>
    <w:rsid w:val="494816FA"/>
    <w:rsid w:val="4A711958"/>
    <w:rsid w:val="4C184AB0"/>
    <w:rsid w:val="4D827837"/>
    <w:rsid w:val="50C51F13"/>
    <w:rsid w:val="52890F1A"/>
    <w:rsid w:val="58086CFC"/>
    <w:rsid w:val="6163767F"/>
    <w:rsid w:val="619D77B2"/>
    <w:rsid w:val="633E534E"/>
    <w:rsid w:val="64B97A50"/>
    <w:rsid w:val="65882F94"/>
    <w:rsid w:val="69B103D3"/>
    <w:rsid w:val="6BBA6A27"/>
    <w:rsid w:val="6E356BC1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1728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2025-07-07T16:55:48Z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A7E74AB6B79D4395950F9ABE392692AB_13</vt:lpwstr>
  </property>
</Properties>
</file>