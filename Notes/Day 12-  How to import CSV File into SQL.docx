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BF5282A">
      <w:pPr>
        <w:ind w:left="0" w:leftChars="0" w:firstLine="0" w:firstLineChars="0"/>
        <w:jc w:val="center"/>
        <w:rPr>
          <w:rFonts w:hint="default"/>
          <w:b/>
          <w:bCs/>
          <w:lang w:val="en-US"/>
        </w:rPr>
      </w:pPr>
    </w:p>
    <w:p w14:paraId="2B626A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8"/>
          <w:szCs w:val="28"/>
          <w:bdr w:val="none" w:color="auto" w:sz="0" w:space="0"/>
          <w:shd w:val="clear" w:fill="FFFFFF"/>
        </w:rPr>
        <w:t>How to import CSV File into SQL </w:t>
      </w:r>
    </w:p>
    <w:p w14:paraId="5A62E004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590F0D7E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 this lecture I learnt how to import data from csv to the table we created.</w:t>
      </w:r>
    </w:p>
    <w:p w14:paraId="1B56D25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2C2A4C5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As I was working in pgadmin I didn’t had permission to copy data so I used the import / export method using GUI.</w:t>
      </w:r>
    </w:p>
    <w:p w14:paraId="55E1F84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1C8BF2F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copy</w:t>
      </w:r>
    </w:p>
    <w:p w14:paraId="65B8EEC6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csvsql (employee_id, first_name, last_name, email, department, salary, joining_date, age)</w:t>
      </w:r>
    </w:p>
    <w:p w14:paraId="05C75D9B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'C:\Users\User\Desktop\SQL\employee_data.csv'</w:t>
      </w:r>
    </w:p>
    <w:p w14:paraId="4C241B20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delimiter','</w:t>
      </w:r>
    </w:p>
    <w:p w14:paraId="3EF1089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csv header;</w:t>
      </w:r>
    </w:p>
    <w:p w14:paraId="56E9460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CFE8B27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516034BD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 this we can use to import data if the data is in server.</w:t>
      </w:r>
      <w:bookmarkStart w:id="1" w:name="_GoBack"/>
      <w:bookmarkEnd w:id="1"/>
    </w:p>
    <w:p w14:paraId="61BCBC45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3FF4E31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C8EB1E2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17CB97CD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63BEB6F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BA799F6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79E814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ABA7C67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9CFE614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7378171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18FE60F3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296AC604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D172FE2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05B900FC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5F8AD8C7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1F94A6A"/>
    <w:rsid w:val="15566E11"/>
    <w:rsid w:val="19044F98"/>
    <w:rsid w:val="1FDB70F1"/>
    <w:rsid w:val="21537C7F"/>
    <w:rsid w:val="24D02576"/>
    <w:rsid w:val="2F511A19"/>
    <w:rsid w:val="30B7098A"/>
    <w:rsid w:val="31D15CF0"/>
    <w:rsid w:val="32AA07AD"/>
    <w:rsid w:val="33977463"/>
    <w:rsid w:val="3E617FE4"/>
    <w:rsid w:val="3FCA3D33"/>
    <w:rsid w:val="449C1812"/>
    <w:rsid w:val="490B7EBD"/>
    <w:rsid w:val="494816FA"/>
    <w:rsid w:val="4A711958"/>
    <w:rsid w:val="4C184AB0"/>
    <w:rsid w:val="4D827837"/>
    <w:rsid w:val="50C51F13"/>
    <w:rsid w:val="51594984"/>
    <w:rsid w:val="52890F1A"/>
    <w:rsid w:val="58086CFC"/>
    <w:rsid w:val="6163767F"/>
    <w:rsid w:val="619D77B2"/>
    <w:rsid w:val="633E534E"/>
    <w:rsid w:val="64B97A50"/>
    <w:rsid w:val="65882F94"/>
    <w:rsid w:val="69B103D3"/>
    <w:rsid w:val="69EA60D3"/>
    <w:rsid w:val="6BBA6A27"/>
    <w:rsid w:val="6E356BC1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1772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2025-07-07T17:41:57Z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D5C5EA979C3D4947A6BAD0AF3D1A0B10_13</vt:lpwstr>
  </property>
</Properties>
</file>