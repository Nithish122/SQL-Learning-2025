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5D053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DAY - 30 -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End to End SQL Portfolio Project for Data analyst | SQL Project for Resume</w:t>
      </w:r>
    </w:p>
    <w:p w14:paraId="66EC78B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We have useed 3 tables books.csv, customers.csv, orders.csv</w:t>
      </w:r>
    </w:p>
    <w:p w14:paraId="62CA1B0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39616A9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44F31E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Create Database</w:t>
      </w:r>
    </w:p>
    <w:p w14:paraId="6C39994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DATABASE OnlineBookstore;</w:t>
      </w:r>
    </w:p>
    <w:p w14:paraId="23CD83EE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D3199F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Switch to the database</w:t>
      </w:r>
    </w:p>
    <w:p w14:paraId="7DDDAF1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\c OnlineBookstore;</w:t>
      </w:r>
    </w:p>
    <w:p w14:paraId="3592F50F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4B13A4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Create Tables</w:t>
      </w:r>
    </w:p>
    <w:p w14:paraId="1A0CDBB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DROP TABLE IF EXISTS Books;</w:t>
      </w:r>
    </w:p>
    <w:p w14:paraId="1087CE4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Books (</w:t>
      </w:r>
    </w:p>
    <w:p w14:paraId="7AD2E75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Book_ID SERIAL PRIMARY KEY,</w:t>
      </w:r>
    </w:p>
    <w:p w14:paraId="64BE43B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Title VARCHAR(100),</w:t>
      </w:r>
    </w:p>
    <w:p w14:paraId="5A037AD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Author VARCHAR(100),</w:t>
      </w:r>
    </w:p>
    <w:p w14:paraId="40ABF40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Genre VARCHAR(50),</w:t>
      </w:r>
    </w:p>
    <w:p w14:paraId="3116166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Published_Year INT,</w:t>
      </w:r>
    </w:p>
    <w:p w14:paraId="79891F2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NUMERIC(10, 2),</w:t>
      </w:r>
    </w:p>
    <w:p w14:paraId="0CBB90B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Stock INT</w:t>
      </w:r>
    </w:p>
    <w:p w14:paraId="1DCAA1A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F08091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DROP TABLE IF EXISTS customers;</w:t>
      </w:r>
    </w:p>
    <w:p w14:paraId="3AA9B70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Customers (</w:t>
      </w:r>
    </w:p>
    <w:p w14:paraId="3719455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Customer_ID SERIAL PRIMARY KEY,</w:t>
      </w:r>
    </w:p>
    <w:p w14:paraId="0047CDA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VARCHAR(100),</w:t>
      </w:r>
    </w:p>
    <w:p w14:paraId="339FAF5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VARCHAR(100),</w:t>
      </w:r>
    </w:p>
    <w:p w14:paraId="235CF15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 VARCHAR(15),</w:t>
      </w:r>
    </w:p>
    <w:p w14:paraId="072F7A5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 VARCHAR(50),</w:t>
      </w:r>
    </w:p>
    <w:p w14:paraId="172C5CE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 VARCHAR(150)</w:t>
      </w:r>
    </w:p>
    <w:p w14:paraId="332234E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D56A47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DROP TABLE IF EXISTS orders;</w:t>
      </w:r>
    </w:p>
    <w:p w14:paraId="3D9B37C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76E20BB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SERIAL PRIMARY KEY,</w:t>
      </w:r>
    </w:p>
    <w:p w14:paraId="271B369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Customer_ID INT REFERENCES Customers(Customer_ID),</w:t>
      </w:r>
    </w:p>
    <w:p w14:paraId="550F740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Book_ID INT REFERENCES Books(Book_ID),</w:t>
      </w:r>
    </w:p>
    <w:p w14:paraId="41EFE21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Order_Date DATE,</w:t>
      </w:r>
    </w:p>
    <w:p w14:paraId="244EE41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0B812BF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Total_Amount NUMERIC(10, 2)</w:t>
      </w:r>
    </w:p>
    <w:p w14:paraId="6DBC9CE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7A6A19C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26653BC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Books;</w:t>
      </w:r>
    </w:p>
    <w:p w14:paraId="6C61222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Customers;</w:t>
      </w:r>
    </w:p>
    <w:p w14:paraId="7F8D698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Orders;</w:t>
      </w:r>
    </w:p>
    <w:p w14:paraId="213852C4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C0A766C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9E950E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Import Data into Books Table</w:t>
      </w:r>
    </w:p>
    <w:p w14:paraId="10E9CFD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Books(Book_ID, Title, Author, Genre, Published_Year, Price, Stock) </w:t>
      </w:r>
    </w:p>
    <w:p w14:paraId="69D8ED2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'C:\Users\User\Desktop\SQL\Project\Books.csv' </w:t>
      </w:r>
    </w:p>
    <w:p w14:paraId="1AF8E79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CSV HEADER;</w:t>
      </w:r>
    </w:p>
    <w:p w14:paraId="103FA609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42CC60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Import Data into Customers Table</w:t>
      </w:r>
    </w:p>
    <w:p w14:paraId="75C7CBF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Customers(Customer_ID, Name, Email, Phone, City, Country) </w:t>
      </w:r>
    </w:p>
    <w:p w14:paraId="78317BA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'D:\Course Updates\30 Day Series\SQL\CSV\Customers.csv' </w:t>
      </w:r>
    </w:p>
    <w:p w14:paraId="0FAB467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CSV HEADER;</w:t>
      </w:r>
    </w:p>
    <w:p w14:paraId="52131C42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5E660A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Import Data into Orders Table</w:t>
      </w:r>
    </w:p>
    <w:p w14:paraId="787653E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Orders(Order_ID, Customer_ID, Book_ID, Order_Date, Quantity, Total_Amount) </w:t>
      </w:r>
    </w:p>
    <w:p w14:paraId="56270FF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'D:\Course Updates\30 Day Series\SQL\CSV\Orders.csv' </w:t>
      </w:r>
    </w:p>
    <w:p w14:paraId="49F6EA9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CSV HEADER;</w:t>
      </w:r>
    </w:p>
    <w:p w14:paraId="7684015E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1C359C7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D6B44C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-- 1) Retrieve all books in the "Fiction" genre:</w:t>
      </w:r>
    </w:p>
    <w:p w14:paraId="1A34A5DA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AAA96A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books </w:t>
      </w:r>
    </w:p>
    <w:p w14:paraId="387221E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genre='Fiction';</w:t>
      </w:r>
    </w:p>
    <w:p w14:paraId="3DE9FD6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698BC9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-- 2) Find books published after the year 1950:</w:t>
      </w:r>
    </w:p>
    <w:p w14:paraId="36AFE10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books </w:t>
      </w:r>
    </w:p>
    <w:p w14:paraId="18A10C2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published_year &gt;1950</w:t>
      </w:r>
    </w:p>
    <w:p w14:paraId="07EC72D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published_year asc;</w:t>
      </w:r>
    </w:p>
    <w:p w14:paraId="0C56BCFB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36EBAF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-- 3) List all customers from the Canada:</w:t>
      </w:r>
    </w:p>
    <w:p w14:paraId="48493F7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customers </w:t>
      </w:r>
    </w:p>
    <w:p w14:paraId="6C8030F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country='Canada';</w:t>
      </w:r>
    </w:p>
    <w:p w14:paraId="3842831F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213793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-- 4) Show orders placed in November 2023:</w:t>
      </w:r>
    </w:p>
    <w:p w14:paraId="74B43A9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05489D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orders</w:t>
      </w:r>
    </w:p>
    <w:p w14:paraId="51E3377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order_date between '2023-11-01' AND '2023-11-30';</w:t>
      </w:r>
    </w:p>
    <w:p w14:paraId="33AFC83D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62967E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-- 5) Retrieve the total stock of books available:</w:t>
      </w:r>
    </w:p>
    <w:p w14:paraId="46121B2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sum(stock) as total_stock</w:t>
      </w:r>
    </w:p>
    <w:p w14:paraId="35F7F88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books;</w:t>
      </w:r>
    </w:p>
    <w:p w14:paraId="41D028D6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7B50AA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-- 6) Find the details of the most expensive book:</w:t>
      </w:r>
    </w:p>
    <w:p w14:paraId="05D58FA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book_id,title,price </w:t>
      </w:r>
    </w:p>
    <w:p w14:paraId="4788864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books</w:t>
      </w:r>
    </w:p>
    <w:p w14:paraId="163ECC2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price = (select max(price) from books);</w:t>
      </w:r>
    </w:p>
    <w:p w14:paraId="7D23B987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84F488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books </w:t>
      </w:r>
    </w:p>
    <w:p w14:paraId="784D9D3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price desc limit 1  ;</w:t>
      </w:r>
    </w:p>
    <w:p w14:paraId="4FAD308B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F84EFB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-- 7) Show all customers who ordered more than 1 quantity of a book:</w:t>
      </w:r>
    </w:p>
    <w:p w14:paraId="6C8420B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orders</w:t>
      </w:r>
    </w:p>
    <w:p w14:paraId="07AB0D4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quantity &gt;2;</w:t>
      </w:r>
    </w:p>
    <w:p w14:paraId="1FE37294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0C9B67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-- 8) Retrieve all orders where the total amount exceeds $20:</w:t>
      </w:r>
    </w:p>
    <w:p w14:paraId="62AD962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orders </w:t>
      </w:r>
    </w:p>
    <w:p w14:paraId="5F24777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total_amount &gt;20</w:t>
      </w:r>
    </w:p>
    <w:p w14:paraId="3A129B5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total_amount desc;</w:t>
      </w:r>
    </w:p>
    <w:p w14:paraId="136D9215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5C93C1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-- 9) List all genres available in the Books table:</w:t>
      </w:r>
    </w:p>
    <w:p w14:paraId="05A5A95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distinct genre as genre_list</w:t>
      </w:r>
    </w:p>
    <w:p w14:paraId="77013A6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books;</w:t>
      </w:r>
    </w:p>
    <w:p w14:paraId="7C772D5D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09ECFCB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-- 10) Find the book with the lowest stock:</w:t>
      </w:r>
    </w:p>
    <w:p w14:paraId="69E5990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books </w:t>
      </w:r>
    </w:p>
    <w:p w14:paraId="291FBBB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stock asc</w:t>
      </w:r>
    </w:p>
    <w:p w14:paraId="40EF7AA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limit 10;</w:t>
      </w:r>
    </w:p>
    <w:p w14:paraId="3A8BCB6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FAEA5B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books</w:t>
      </w:r>
    </w:p>
    <w:p w14:paraId="79FAB91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stock&lt;10</w:t>
      </w:r>
    </w:p>
    <w:p w14:paraId="430BD6B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stock asc;</w:t>
      </w:r>
    </w:p>
    <w:p w14:paraId="0CE0AF3B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B16125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-- 11) Calculate the total revenue generated from all orders:</w:t>
      </w:r>
    </w:p>
    <w:p w14:paraId="1A02973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sum(total_amount)  as revenue</w:t>
      </w:r>
    </w:p>
    <w:p w14:paraId="6C97A9E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orders;</w:t>
      </w:r>
    </w:p>
    <w:p w14:paraId="4068E15B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2221062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-- Advance Questions : </w:t>
      </w:r>
    </w:p>
    <w:p w14:paraId="6B64B43E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694CA6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-- 1) Retrieve the total number of books sold for each genre:</w:t>
      </w:r>
    </w:p>
    <w:p w14:paraId="3014979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b.genre,sum(o.quantity) as total_books</w:t>
      </w:r>
    </w:p>
    <w:p w14:paraId="62448C7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741B36A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books b</w:t>
      </w:r>
    </w:p>
    <w:p w14:paraId="1F39F44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o.book_id=b.book_id</w:t>
      </w:r>
    </w:p>
    <w:p w14:paraId="752EF1A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b.genre;</w:t>
      </w:r>
    </w:p>
    <w:p w14:paraId="7CA274D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228CC0D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-- 2) Find the average price of books in the "Fantasy" genre:</w:t>
      </w:r>
    </w:p>
    <w:p w14:paraId="128C6F7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 AVG(price) as AVG_price</w:t>
      </w:r>
    </w:p>
    <w:p w14:paraId="6AC57EB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books</w:t>
      </w:r>
    </w:p>
    <w:p w14:paraId="02AD2B8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genre='Fantasy';</w:t>
      </w:r>
    </w:p>
    <w:p w14:paraId="68C581E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14C22BE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-- 3) List customers who have placed at least 2 orders:</w:t>
      </w:r>
    </w:p>
    <w:p w14:paraId="37946DA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customer_id, count(order_id) as order_count</w:t>
      </w:r>
    </w:p>
    <w:p w14:paraId="31872E4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</w:t>
      </w:r>
    </w:p>
    <w:p w14:paraId="7B3D265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customer_id</w:t>
      </w:r>
    </w:p>
    <w:p w14:paraId="4EC4E35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having count(order_id)&gt;=2;</w:t>
      </w:r>
    </w:p>
    <w:p w14:paraId="7FE4B1D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1DBF317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o.customer_id, c.name,count(o.order_id) as order_count</w:t>
      </w:r>
    </w:p>
    <w:p w14:paraId="33B0545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48452E5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customers c </w:t>
      </w:r>
    </w:p>
    <w:p w14:paraId="67415A8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 o.customer_id=c.customer_id</w:t>
      </w:r>
    </w:p>
    <w:p w14:paraId="7DAC1FE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o.customer_id, c.name</w:t>
      </w:r>
    </w:p>
    <w:p w14:paraId="4C7C276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having count(order_id)&gt;=2;</w:t>
      </w:r>
    </w:p>
    <w:p w14:paraId="547023DA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BB2BC92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8F5465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-- 4) Find the most frequently ordered book:</w:t>
      </w:r>
    </w:p>
    <w:p w14:paraId="0D4A366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orders;</w:t>
      </w:r>
    </w:p>
    <w:p w14:paraId="1755EDC7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1E18D7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book_id, count(order_id) as order_count</w:t>
      </w:r>
    </w:p>
    <w:p w14:paraId="1CD71FF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</w:t>
      </w:r>
    </w:p>
    <w:p w14:paraId="7BDD3FC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book_id</w:t>
      </w:r>
    </w:p>
    <w:p w14:paraId="42DC0C7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order_count desc</w:t>
      </w:r>
    </w:p>
    <w:p w14:paraId="2155110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limit 3;</w:t>
      </w:r>
    </w:p>
    <w:p w14:paraId="630A7F07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0C6F6F7C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C0EDDE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o.book_id,b.title, count(o.order_id) as order_count</w:t>
      </w:r>
    </w:p>
    <w:p w14:paraId="02DD806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1684930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books b</w:t>
      </w:r>
    </w:p>
    <w:p w14:paraId="4CFDF6B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o.book_id=b.book_id</w:t>
      </w:r>
    </w:p>
    <w:p w14:paraId="0A131E5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o.book_id,b.title</w:t>
      </w:r>
    </w:p>
    <w:p w14:paraId="7C6B861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order_count desc</w:t>
      </w:r>
    </w:p>
    <w:p w14:paraId="30AC411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limit 3;</w:t>
      </w:r>
    </w:p>
    <w:p w14:paraId="4E2B2D7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-- 5) Show the top 3 most expensive books of 'Fantasy' Genre :</w:t>
      </w:r>
    </w:p>
    <w:p w14:paraId="197B093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books</w:t>
      </w:r>
    </w:p>
    <w:p w14:paraId="245AD6E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genre='Fantasy'</w:t>
      </w:r>
    </w:p>
    <w:p w14:paraId="0CB63B8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price desc</w:t>
      </w:r>
    </w:p>
    <w:p w14:paraId="66EFCF6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limit 3;</w:t>
      </w:r>
    </w:p>
    <w:p w14:paraId="67B03A3A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1BF1102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-- 6) Retrieve the total quantity of books sold by each author:</w:t>
      </w:r>
    </w:p>
    <w:p w14:paraId="6F9BA706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740793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b.book_id,b.author,Sum(o.quantity) as total_quan</w:t>
      </w:r>
    </w:p>
    <w:p w14:paraId="53C9283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1242503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books b</w:t>
      </w:r>
    </w:p>
    <w:p w14:paraId="2489490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o.book_id=b.book_id</w:t>
      </w:r>
    </w:p>
    <w:p w14:paraId="5F6AD67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b.book_id,b.author,o.quantity </w:t>
      </w:r>
    </w:p>
    <w:p w14:paraId="34770C8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total_quan desc;</w:t>
      </w:r>
    </w:p>
    <w:p w14:paraId="26CB2E2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7C55AA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b.author,Sum(o.quantity) as total_quan</w:t>
      </w:r>
    </w:p>
    <w:p w14:paraId="56A089A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2678D49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books b</w:t>
      </w:r>
    </w:p>
    <w:p w14:paraId="3343267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o.book_id=b.book_id</w:t>
      </w:r>
    </w:p>
    <w:p w14:paraId="3087A2D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b.author ;</w:t>
      </w:r>
    </w:p>
    <w:p w14:paraId="3CAA43F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total_quan desc;</w:t>
      </w:r>
    </w:p>
    <w:p w14:paraId="6F6F06C3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57ECA4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distinct author </w:t>
      </w:r>
    </w:p>
    <w:p w14:paraId="216B2EF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books;</w:t>
      </w:r>
    </w:p>
    <w:p w14:paraId="23E69686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63B0C1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-- 7) List the cities where customers who spent over $30 are located:</w:t>
      </w:r>
    </w:p>
    <w:p w14:paraId="59BB727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customers;</w:t>
      </w:r>
    </w:p>
    <w:p w14:paraId="277F5AC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orders;</w:t>
      </w:r>
    </w:p>
    <w:p w14:paraId="53518FC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books;</w:t>
      </w:r>
    </w:p>
    <w:p w14:paraId="2EFFB000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C7D696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distinct c.city , total_amount</w:t>
      </w:r>
    </w:p>
    <w:p w14:paraId="4EB2D3FA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5CFAB73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customers c</w:t>
      </w:r>
    </w:p>
    <w:p w14:paraId="16C3BFB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o.customer_id=c.customer_id</w:t>
      </w:r>
    </w:p>
    <w:p w14:paraId="3254EBD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o.total_amount&gt;30;</w:t>
      </w:r>
    </w:p>
    <w:p w14:paraId="560F646B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B0D39A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-- 8) Find the customer who spent the most on orders:</w:t>
      </w:r>
    </w:p>
    <w:p w14:paraId="69FEC91A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EE9317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c.name,c.customer_id ,sum(o.total_amount) as spend_amt</w:t>
      </w:r>
    </w:p>
    <w:p w14:paraId="67342FF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4D9248A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customers c</w:t>
      </w:r>
    </w:p>
    <w:p w14:paraId="689AB8E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o.customer_id=c.customer_id</w:t>
      </w:r>
    </w:p>
    <w:p w14:paraId="27E7EFC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c.customer_id,c.name</w:t>
      </w:r>
    </w:p>
    <w:p w14:paraId="38209724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spend_amt desc</w:t>
      </w:r>
    </w:p>
    <w:p w14:paraId="5EA1519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limit 3;</w:t>
      </w:r>
    </w:p>
    <w:p w14:paraId="3F871CAF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23095807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711E88A4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4AFD9518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--9) Calculate the stock remaining after fulfilling all orders:</w:t>
      </w:r>
    </w:p>
    <w:p w14:paraId="5DE729AB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3417E16F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b.book_id,b.title,b.stock, coalesce(sum(o.quantity),0) as order_quan,</w:t>
      </w:r>
    </w:p>
    <w:p w14:paraId="57E32F4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b.stock- coalesce(sum(o.quantity),0) as reaining_quan</w:t>
      </w:r>
    </w:p>
    <w:p w14:paraId="00E667F5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60FEA02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books b </w:t>
      </w:r>
    </w:p>
    <w:p w14:paraId="3B2B53D9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left join orders o </w:t>
      </w:r>
    </w:p>
    <w:p w14:paraId="2A67187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b.book_id=o.book_id</w:t>
      </w:r>
    </w:p>
    <w:p w14:paraId="198159E1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group by b.book_id</w:t>
      </w:r>
    </w:p>
    <w:p w14:paraId="53A7ACA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b.book_id asc ;</w:t>
      </w:r>
    </w:p>
    <w:p w14:paraId="0A6C1767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08069AE"/>
    <w:rsid w:val="06574E52"/>
    <w:rsid w:val="0CEC69C1"/>
    <w:rsid w:val="117A583C"/>
    <w:rsid w:val="11F94A6A"/>
    <w:rsid w:val="15566E11"/>
    <w:rsid w:val="19044F98"/>
    <w:rsid w:val="1A217CEE"/>
    <w:rsid w:val="1FDB70F1"/>
    <w:rsid w:val="207E01B9"/>
    <w:rsid w:val="21537C7F"/>
    <w:rsid w:val="21B806E3"/>
    <w:rsid w:val="230A068C"/>
    <w:rsid w:val="24D02576"/>
    <w:rsid w:val="28A718C1"/>
    <w:rsid w:val="297F3B23"/>
    <w:rsid w:val="29AB2A0C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C930CED"/>
    <w:rsid w:val="3D320BF7"/>
    <w:rsid w:val="3E272DF8"/>
    <w:rsid w:val="3E617FE4"/>
    <w:rsid w:val="3FCA3D33"/>
    <w:rsid w:val="3FFE1A2E"/>
    <w:rsid w:val="419B2CA0"/>
    <w:rsid w:val="42263B92"/>
    <w:rsid w:val="449C1812"/>
    <w:rsid w:val="47652830"/>
    <w:rsid w:val="477845A3"/>
    <w:rsid w:val="47CE4A68"/>
    <w:rsid w:val="490B7EBD"/>
    <w:rsid w:val="494816FA"/>
    <w:rsid w:val="4A711958"/>
    <w:rsid w:val="4C184AB0"/>
    <w:rsid w:val="4C5E2F58"/>
    <w:rsid w:val="4D827837"/>
    <w:rsid w:val="50C51F13"/>
    <w:rsid w:val="51594984"/>
    <w:rsid w:val="51E16E78"/>
    <w:rsid w:val="52890F1A"/>
    <w:rsid w:val="531E0074"/>
    <w:rsid w:val="53867518"/>
    <w:rsid w:val="55AE0AF7"/>
    <w:rsid w:val="563E640C"/>
    <w:rsid w:val="58086CFC"/>
    <w:rsid w:val="5CFC0F0E"/>
    <w:rsid w:val="6163767F"/>
    <w:rsid w:val="619D77B2"/>
    <w:rsid w:val="63387553"/>
    <w:rsid w:val="633E534E"/>
    <w:rsid w:val="636A7EC1"/>
    <w:rsid w:val="64B97A50"/>
    <w:rsid w:val="65882F94"/>
    <w:rsid w:val="67947F79"/>
    <w:rsid w:val="693162EB"/>
    <w:rsid w:val="69B103D3"/>
    <w:rsid w:val="69EA60D3"/>
    <w:rsid w:val="6BBA6A27"/>
    <w:rsid w:val="6CB94BEC"/>
    <w:rsid w:val="6E356BC1"/>
    <w:rsid w:val="6FC36BFB"/>
    <w:rsid w:val="6FFC01BC"/>
    <w:rsid w:val="73CE56CD"/>
    <w:rsid w:val="745E0EA9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12560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2025-07-20T10:41:48Z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696C2AF79E974969848E2D44C147794D_13</vt:lpwstr>
  </property>
</Properties>
</file>