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9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9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01A03D6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shd w:val="clear" w:fill="FFFFFF"/>
        </w:rPr>
        <w:t>Types of Operators in SQL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hd w:val="clear" w:fill="FFFFFF"/>
        </w:rPr>
        <w:t> </w:t>
      </w:r>
    </w:p>
    <w:p w14:paraId="463BEB6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BA799F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Arithmetic operator </w:t>
      </w:r>
    </w:p>
    <w:p w14:paraId="4B4C10B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Comparison operator</w:t>
      </w:r>
    </w:p>
    <w:p w14:paraId="7076860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Logical operator</w:t>
      </w:r>
    </w:p>
    <w:p w14:paraId="189E174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Bitwise operator</w:t>
      </w:r>
    </w:p>
    <w:p w14:paraId="1CD7A01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Set operators</w:t>
      </w:r>
    </w:p>
    <w:p w14:paraId="41954C1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String operators</w:t>
      </w:r>
    </w:p>
    <w:p w14:paraId="29DC15A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Other operators </w:t>
      </w:r>
    </w:p>
    <w:p w14:paraId="27F224B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45BD09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218AB1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Arithmetic operator </w:t>
      </w:r>
    </w:p>
    <w:p w14:paraId="7F1F949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Addition, subtraction, multiplication, division, modulus</w:t>
      </w:r>
    </w:p>
    <w:p w14:paraId="6ABA7C6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B507AD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----retrieve the first_name,salary, and calculate a 10% bonus on salary-----</w:t>
      </w:r>
    </w:p>
    <w:p w14:paraId="1BD51E2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04859F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first_name,salary, (salary*0.10) as bonus </w:t>
      </w:r>
    </w:p>
    <w:p w14:paraId="5BFC513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csvsql</w:t>
      </w:r>
    </w:p>
    <w:p w14:paraId="61FA7B1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C2FA79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---calculate the annual salary and salary increment by 5% show the monthly new salary as well------</w:t>
      </w:r>
    </w:p>
    <w:p w14:paraId="187EA6E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5485C5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bookmarkStart w:id="1" w:name="_GoBack"/>
      <w:bookmarkEnd w:id="1"/>
    </w:p>
    <w:p w14:paraId="6656853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first_name,last_name,salary,</w:t>
      </w:r>
    </w:p>
    <w:p w14:paraId="33CF3FD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(salary*12) AS annual_salary,</w:t>
      </w:r>
    </w:p>
    <w:p w14:paraId="7B7283E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(salary*0.05) as increment_salary,</w:t>
      </w:r>
    </w:p>
    <w:p w14:paraId="3AEEC19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(salary*1.05) as new_salary,</w:t>
      </w:r>
    </w:p>
    <w:p w14:paraId="07CD402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(salary+salary*0.05)as new_salary2</w:t>
      </w:r>
    </w:p>
    <w:p w14:paraId="5C79C0F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csvsql;</w:t>
      </w:r>
    </w:p>
    <w:p w14:paraId="49CFE61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737817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8FE60F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96AC60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D172FE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5B900F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F8AD8C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7A583C"/>
    <w:rsid w:val="11F94A6A"/>
    <w:rsid w:val="15566E11"/>
    <w:rsid w:val="19044F98"/>
    <w:rsid w:val="1FDB70F1"/>
    <w:rsid w:val="21537C7F"/>
    <w:rsid w:val="24D02576"/>
    <w:rsid w:val="297F3B23"/>
    <w:rsid w:val="2D4F514F"/>
    <w:rsid w:val="2F511A19"/>
    <w:rsid w:val="30B7098A"/>
    <w:rsid w:val="31D15CF0"/>
    <w:rsid w:val="32AA07AD"/>
    <w:rsid w:val="33977463"/>
    <w:rsid w:val="37F00807"/>
    <w:rsid w:val="3E617FE4"/>
    <w:rsid w:val="3FCA3D33"/>
    <w:rsid w:val="3FFE1A2E"/>
    <w:rsid w:val="449C1812"/>
    <w:rsid w:val="490B7EBD"/>
    <w:rsid w:val="494816FA"/>
    <w:rsid w:val="4A711958"/>
    <w:rsid w:val="4C184AB0"/>
    <w:rsid w:val="4D827837"/>
    <w:rsid w:val="50C51F13"/>
    <w:rsid w:val="51594984"/>
    <w:rsid w:val="52890F1A"/>
    <w:rsid w:val="55AE0AF7"/>
    <w:rsid w:val="58086CFC"/>
    <w:rsid w:val="6163767F"/>
    <w:rsid w:val="619D77B2"/>
    <w:rsid w:val="633E534E"/>
    <w:rsid w:val="64B97A50"/>
    <w:rsid w:val="65882F94"/>
    <w:rsid w:val="69B103D3"/>
    <w:rsid w:val="69EA60D3"/>
    <w:rsid w:val="6BBA6A27"/>
    <w:rsid w:val="6E356BC1"/>
    <w:rsid w:val="78293085"/>
    <w:rsid w:val="7AD95625"/>
    <w:rsid w:val="7E2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customStyle="1" w:styleId="8">
    <w:name w:val="无间隔 Char"/>
    <w:basedOn w:val="3"/>
    <w:link w:val="9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qFormat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2025-07-08T18:15:26Z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D1006CFF87354FC6BCA4D36E9C2E008B_13</vt:lpwstr>
  </property>
</Properties>
</file>