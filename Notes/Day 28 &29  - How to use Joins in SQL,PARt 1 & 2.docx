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0DE6374"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default"/>
          <w:lang w:val="en-US"/>
        </w:rPr>
        <w:t>Types of joins in SQL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476365" cy="3355340"/>
            <wp:effectExtent l="0" t="0" r="63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D4D8">
      <w:pPr>
        <w:widowControl w:val="0"/>
        <w:numPr>
          <w:ilvl w:val="0"/>
          <w:numId w:val="0"/>
        </w:numPr>
        <w:ind w:leftChars="0"/>
        <w:jc w:val="both"/>
      </w:pPr>
    </w:p>
    <w:p w14:paraId="6421773F">
      <w:pPr>
        <w:widowControl w:val="0"/>
        <w:numPr>
          <w:ilvl w:val="0"/>
          <w:numId w:val="0"/>
        </w:numPr>
        <w:ind w:leftChars="0"/>
        <w:jc w:val="both"/>
      </w:pPr>
    </w:p>
    <w:p w14:paraId="74986CF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tables for the joins session 1 : </w:t>
      </w:r>
    </w:p>
    <w:p w14:paraId="76777A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1276B3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Create Employees Table</w:t>
      </w:r>
    </w:p>
    <w:p w14:paraId="7EEB163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Employees3 (</w:t>
      </w:r>
    </w:p>
    <w:p w14:paraId="4E3D393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employee_id SERIAL PRIMARY KEY,</w:t>
      </w:r>
    </w:p>
    <w:p w14:paraId="54F75C5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first_name VARCHAR(50),</w:t>
      </w:r>
    </w:p>
    <w:p w14:paraId="4A4297E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last_name VARCHAR(50),</w:t>
      </w:r>
    </w:p>
    <w:p w14:paraId="1F60623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department_id INT</w:t>
      </w:r>
    </w:p>
    <w:p w14:paraId="2F7A6BE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BDF28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698F7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Insert Data into Employees</w:t>
      </w:r>
    </w:p>
    <w:p w14:paraId="6401305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Employees3 (first_name, last_name, department_id)</w:t>
      </w:r>
    </w:p>
    <w:p w14:paraId="6D51895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0D0AD1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('Rahul', 'Sharma', 101),</w:t>
      </w:r>
    </w:p>
    <w:p w14:paraId="7AA00B3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('Priya', 'Mehta', 102),</w:t>
      </w:r>
    </w:p>
    <w:p w14:paraId="3DF4FD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('Ankit', 'Verma', 103),</w:t>
      </w:r>
    </w:p>
    <w:p w14:paraId="3295BA9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('Simran', 'Kaur', NULL),</w:t>
      </w:r>
    </w:p>
    <w:p w14:paraId="4BC19A0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('Aman', 'Singh', 101);</w:t>
      </w:r>
    </w:p>
    <w:p w14:paraId="37048DB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DFE3A0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employees3;</w:t>
      </w:r>
    </w:p>
    <w:p w14:paraId="0A6D5DA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1BC09C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BBF0F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6BA7B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Create Departments Table</w:t>
      </w:r>
    </w:p>
    <w:p w14:paraId="4C9F86C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Departments (</w:t>
      </w:r>
    </w:p>
    <w:p w14:paraId="1E6365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department_id INT PRIMARY KEY,</w:t>
      </w:r>
    </w:p>
    <w:p w14:paraId="25F9A2C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department_name VARCHAR(50)</w:t>
      </w:r>
    </w:p>
    <w:p w14:paraId="25CC63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F0398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2D2C4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78BDE2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03E2DF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3FFC96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B17387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Insert Data into Departments</w:t>
      </w:r>
    </w:p>
    <w:p w14:paraId="4677B97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Departments (department_id, department_name)</w:t>
      </w:r>
    </w:p>
    <w:p w14:paraId="74B949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1CAE6F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(101, 'Sales'),</w:t>
      </w:r>
    </w:p>
    <w:p w14:paraId="22E0C9C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(102, 'Marketing'),</w:t>
      </w:r>
    </w:p>
    <w:p w14:paraId="59A9FF4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(103, 'IT'),</w:t>
      </w:r>
    </w:p>
    <w:p w14:paraId="5D937F4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(104, 'HR');</w:t>
      </w:r>
    </w:p>
    <w:p w14:paraId="786C2A0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A7D36A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Departments;</w:t>
      </w:r>
    </w:p>
    <w:p w14:paraId="6CCD540D">
      <w:pPr>
        <w:widowControl w:val="0"/>
        <w:numPr>
          <w:ilvl w:val="0"/>
          <w:numId w:val="0"/>
        </w:numPr>
        <w:ind w:leftChars="0"/>
        <w:jc w:val="both"/>
      </w:pPr>
    </w:p>
    <w:p w14:paraId="065B2AA5">
      <w:pPr>
        <w:widowControl w:val="0"/>
        <w:numPr>
          <w:ilvl w:val="0"/>
          <w:numId w:val="0"/>
        </w:numPr>
        <w:ind w:leftChars="0"/>
        <w:jc w:val="both"/>
      </w:pPr>
    </w:p>
    <w:p w14:paraId="70B7857C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654675" cy="3327400"/>
            <wp:effectExtent l="0" t="0" r="1460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1554">
      <w:pPr>
        <w:widowControl w:val="0"/>
        <w:numPr>
          <w:numId w:val="0"/>
        </w:numPr>
        <w:jc w:val="center"/>
      </w:pPr>
    </w:p>
    <w:p w14:paraId="62EC53C7">
      <w:pPr>
        <w:widowControl w:val="0"/>
        <w:numPr>
          <w:numId w:val="0"/>
        </w:numPr>
        <w:jc w:val="center"/>
      </w:pPr>
    </w:p>
    <w:p w14:paraId="7C5D4BC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 e.employee_id, e.first_name , e.last_name,</w:t>
      </w:r>
    </w:p>
    <w:p w14:paraId="1A28DF0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d.department_id, d.department_name</w:t>
      </w:r>
    </w:p>
    <w:p w14:paraId="5DF735F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employees3 e </w:t>
      </w:r>
    </w:p>
    <w:p w14:paraId="15A0E08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inner join  departments d on</w:t>
      </w:r>
    </w:p>
    <w:p w14:paraId="735B744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e.department_id=d.department_id;</w:t>
      </w:r>
    </w:p>
    <w:p w14:paraId="521B249E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909874D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2C235694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925323C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66E28B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2F05E91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512AFEB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452110" cy="3161665"/>
            <wp:effectExtent l="0" t="0" r="3810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2B1A">
      <w:pPr>
        <w:widowControl w:val="0"/>
        <w:numPr>
          <w:numId w:val="0"/>
        </w:numPr>
        <w:jc w:val="center"/>
      </w:pPr>
    </w:p>
    <w:p w14:paraId="3B63B2F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---left join----</w:t>
      </w:r>
    </w:p>
    <w:p w14:paraId="66DDC08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 e.employee_id, e.first_name , e.last_name,</w:t>
      </w:r>
    </w:p>
    <w:p w14:paraId="369A6C6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d.department_id, d.department_name</w:t>
      </w:r>
    </w:p>
    <w:p w14:paraId="6B8F385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employees3 e </w:t>
      </w:r>
    </w:p>
    <w:p w14:paraId="4578973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left join  departments d on</w:t>
      </w:r>
    </w:p>
    <w:p w14:paraId="7352345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e.department_id=d.department_id;</w:t>
      </w:r>
    </w:p>
    <w:p w14:paraId="1BCB5665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0C37A9B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Note: In some databases LEFT JOIN is called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bdr w:val="none" w:color="auto" w:sz="0" w:space="0"/>
        </w:rPr>
        <w:t>LEFT OUTER JOIN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</w:t>
      </w:r>
    </w:p>
    <w:p w14:paraId="3E7290A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2D96DB4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CE51116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93385" cy="3084195"/>
            <wp:effectExtent l="0" t="0" r="825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F92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---right join----</w:t>
      </w:r>
    </w:p>
    <w:p w14:paraId="22B90AE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 e.employee_id, e.first_name , e.last_name,</w:t>
      </w:r>
    </w:p>
    <w:p w14:paraId="1544935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d.department_id, d.department_name</w:t>
      </w:r>
    </w:p>
    <w:p w14:paraId="6F022DB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employees3 e </w:t>
      </w:r>
    </w:p>
    <w:p w14:paraId="3ACFC29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right join  departments d on</w:t>
      </w:r>
    </w:p>
    <w:p w14:paraId="2CA44B2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e.department_id=d.department_id;</w:t>
      </w:r>
    </w:p>
    <w:p w14:paraId="4980E37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1B0D8A11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04C3764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781A468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CF86BC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468745" cy="3144520"/>
            <wp:effectExtent l="0" t="0" r="8255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0175">
      <w:pPr>
        <w:widowControl w:val="0"/>
        <w:numPr>
          <w:numId w:val="0"/>
        </w:numPr>
        <w:jc w:val="both"/>
      </w:pPr>
    </w:p>
    <w:p w14:paraId="4F56F25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---full outer join---</w:t>
      </w:r>
    </w:p>
    <w:p w14:paraId="3591654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e.employee_id,e.first_name, e.last_name,</w:t>
      </w:r>
    </w:p>
    <w:p w14:paraId="3096E7A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d.department_id,d.department_name</w:t>
      </w:r>
    </w:p>
    <w:p w14:paraId="427D0F1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employees3 e</w:t>
      </w:r>
    </w:p>
    <w:p w14:paraId="558DB30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full outer join departments d on</w:t>
      </w:r>
    </w:p>
    <w:p w14:paraId="21D45A6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e.department_id=d.department_id;</w:t>
      </w:r>
    </w:p>
    <w:p w14:paraId="2E7BFBAF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66E8BFB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120CA60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469380" cy="2209165"/>
            <wp:effectExtent l="0" t="0" r="7620" b="6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DAD6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339E28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--cross join ---</w:t>
      </w:r>
    </w:p>
    <w:p w14:paraId="717AA9DE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A9DC5F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e.first_name,e.last_name ,</w:t>
      </w:r>
    </w:p>
    <w:p w14:paraId="09AFD03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d.department_name</w:t>
      </w:r>
    </w:p>
    <w:p w14:paraId="34CBFB1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employees3 e</w:t>
      </w:r>
    </w:p>
    <w:p w14:paraId="52575D3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cross join departments d;</w:t>
      </w:r>
    </w:p>
    <w:p w14:paraId="751F5FE8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2A1FE6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5836168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2326E91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F7B8CDD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0A715ED7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86C9FF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01F09E8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4BD1D79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798D13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468745" cy="3833495"/>
            <wp:effectExtent l="0" t="0" r="8255" b="698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9BBE">
      <w:pPr>
        <w:widowControl w:val="0"/>
        <w:numPr>
          <w:numId w:val="0"/>
        </w:numPr>
        <w:jc w:val="both"/>
      </w:pPr>
    </w:p>
    <w:p w14:paraId="1A1A6A3A">
      <w:pPr>
        <w:widowControl w:val="0"/>
        <w:numPr>
          <w:numId w:val="0"/>
        </w:numPr>
        <w:jc w:val="both"/>
      </w:pPr>
    </w:p>
    <w:p w14:paraId="74DC534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---self join---</w:t>
      </w:r>
    </w:p>
    <w:p w14:paraId="5250A80D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0E85698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e1.first_name as employee_name1,</w:t>
      </w:r>
    </w:p>
    <w:p w14:paraId="4E2BCC1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e2.first_name as employee_name2,</w:t>
      </w:r>
    </w:p>
    <w:p w14:paraId="373A690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d.department_name as department_1</w:t>
      </w:r>
    </w:p>
    <w:p w14:paraId="08D8200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employees3 e1 join employees3 e2</w:t>
      </w:r>
    </w:p>
    <w:p w14:paraId="2DF625B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e1.department_id=e2.department_id and e1.employee_id != e2.employee_id</w:t>
      </w:r>
    </w:p>
    <w:p w14:paraId="1FDB018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departments d</w:t>
      </w:r>
    </w:p>
    <w:p w14:paraId="66EC78B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e1.department_id = d.department_id;</w:t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08069AE"/>
    <w:rsid w:val="06574E52"/>
    <w:rsid w:val="0CEC69C1"/>
    <w:rsid w:val="117A583C"/>
    <w:rsid w:val="11F94A6A"/>
    <w:rsid w:val="15566E11"/>
    <w:rsid w:val="19044F98"/>
    <w:rsid w:val="1A217CEE"/>
    <w:rsid w:val="1FDB70F1"/>
    <w:rsid w:val="207E01B9"/>
    <w:rsid w:val="21537C7F"/>
    <w:rsid w:val="21B806E3"/>
    <w:rsid w:val="24D02576"/>
    <w:rsid w:val="28A718C1"/>
    <w:rsid w:val="297F3B23"/>
    <w:rsid w:val="29AB2A0C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C930CED"/>
    <w:rsid w:val="3E272DF8"/>
    <w:rsid w:val="3E617FE4"/>
    <w:rsid w:val="3FCA3D33"/>
    <w:rsid w:val="3FFE1A2E"/>
    <w:rsid w:val="419B2CA0"/>
    <w:rsid w:val="42263B92"/>
    <w:rsid w:val="449C1812"/>
    <w:rsid w:val="477845A3"/>
    <w:rsid w:val="47CE4A68"/>
    <w:rsid w:val="490B7EBD"/>
    <w:rsid w:val="494816FA"/>
    <w:rsid w:val="4A711958"/>
    <w:rsid w:val="4C184AB0"/>
    <w:rsid w:val="4C5E2F58"/>
    <w:rsid w:val="4D827837"/>
    <w:rsid w:val="50C51F13"/>
    <w:rsid w:val="51594984"/>
    <w:rsid w:val="51E16E78"/>
    <w:rsid w:val="52890F1A"/>
    <w:rsid w:val="531E0074"/>
    <w:rsid w:val="53867518"/>
    <w:rsid w:val="55AE0AF7"/>
    <w:rsid w:val="563E640C"/>
    <w:rsid w:val="58086CFC"/>
    <w:rsid w:val="5CFC0F0E"/>
    <w:rsid w:val="6163767F"/>
    <w:rsid w:val="619D77B2"/>
    <w:rsid w:val="63387553"/>
    <w:rsid w:val="633E534E"/>
    <w:rsid w:val="636A7EC1"/>
    <w:rsid w:val="64B97A50"/>
    <w:rsid w:val="65882F94"/>
    <w:rsid w:val="67947F79"/>
    <w:rsid w:val="693162EB"/>
    <w:rsid w:val="69B103D3"/>
    <w:rsid w:val="69EA60D3"/>
    <w:rsid w:val="6BBA6A27"/>
    <w:rsid w:val="6CB94BEC"/>
    <w:rsid w:val="6E356BC1"/>
    <w:rsid w:val="6FC36BFB"/>
    <w:rsid w:val="6FFC01BC"/>
    <w:rsid w:val="73CE56CD"/>
    <w:rsid w:val="745E0EA9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11602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2025-07-19T18:43:34Z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D45B5AB1EDC944378539CE63F6DE4615_13</vt:lpwstr>
  </property>
</Properties>
</file>