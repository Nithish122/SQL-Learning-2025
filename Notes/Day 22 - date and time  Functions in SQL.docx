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133189">
      <w:pPr>
        <w:jc w:val="center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5158105</wp:posOffset>
                </wp:positionV>
                <wp:extent cx="3864610" cy="732155"/>
                <wp:effectExtent l="0" t="0" r="6350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610" cy="73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D8166A">
                            <w:pPr>
                              <w:pStyle w:val="9"/>
                              <w:rPr>
                                <w:rFonts w:hint="default"/>
                                <w:sz w:val="84"/>
                              </w:rPr>
                            </w:pPr>
                            <w:bookmarkStart w:id="0" w:name="_Title#3910760528"/>
                            <w:r>
                              <w:rPr>
                                <w:rFonts w:hint="default"/>
                                <w:sz w:val="84"/>
                                <w:lang w:val="en-US" w:eastAsia="zh-CN"/>
                              </w:rPr>
                              <w:t>SQL Learning</w:t>
                            </w:r>
                            <w:bookmarkEnd w:id="0"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pt;margin-top:406.15pt;height:57.65pt;width:304.3pt;z-index:251660288;mso-width-relative:page;mso-height-relative:page;" fillcolor="#FFFFFF" filled="t" stroked="f" coordsize="21600,21600" o:gfxdata="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g8GTytkA&#10;AAALAQAADwAAAAAAAAABACAAAAAiAAAAZHJzL2Rvd25yZXYueG1sUEsBAhQAFAAAAAgAh07iQNli&#10;MQSsAQAAbgMAAA4AAAAAAAAAAQAgAAAAKAEAAGRycy9lMm9Eb2MueG1sUEsFBgAAAAAGAAYAWQEA&#10;AE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1FD8166A">
                      <w:pPr>
                        <w:pStyle w:val="9"/>
                        <w:rPr>
                          <w:rFonts w:hint="default"/>
                          <w:sz w:val="84"/>
                        </w:rPr>
                      </w:pPr>
                      <w:bookmarkStart w:id="0" w:name="_Title#3910760528"/>
                      <w:r>
                        <w:rPr>
                          <w:rFonts w:hint="default"/>
                          <w:sz w:val="84"/>
                          <w:lang w:val="en-US" w:eastAsia="zh-CN"/>
                        </w:rPr>
                        <w:t>SQL Learning</w:t>
                      </w:r>
                      <w:bookmarkEnd w:id="0"/>
                    </w:p>
                  </w:txbxContent>
                </v:textbox>
              </v:rect>
            </w:pict>
          </mc:Fallback>
        </mc:AlternateConten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 w14:paraId="185A77FA">
      <w:pPr>
        <w:ind w:left="0" w:leftChars="0" w:firstLine="0" w:firstLineChars="0"/>
        <w:jc w:val="center"/>
        <w:sectPr>
          <w:pgSz w:w="11906" w:h="16838"/>
          <w:pgMar w:top="440" w:right="706" w:bottom="1440" w:left="1000" w:header="720" w:footer="720" w:gutter="0"/>
          <w:pgBorders>
            <w:top w:val="triple" w:color="auto" w:sz="4" w:space="1"/>
            <w:left w:val="triple" w:color="auto" w:sz="4" w:space="4"/>
            <w:bottom w:val="triple" w:color="auto" w:sz="4" w:space="1"/>
            <w:right w:val="triple" w:color="auto" w:sz="4" w:space="4"/>
          </w:pgBorders>
          <w:cols w:space="720" w:num="1"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5815965</wp:posOffset>
                </wp:positionV>
                <wp:extent cx="2147570" cy="327025"/>
                <wp:effectExtent l="0" t="0" r="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77517"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Nithish Gowda</w:t>
                            </w:r>
                          </w:p>
                        </w:txbxContent>
                      </wps:txbx>
                      <wps:bodyPr lIns="0" tIns="45720" rIns="91440" bIns="45720" anchor="b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25pt;margin-top:457.95pt;height:25.75pt;width:169.1pt;z-index:251661312;v-text-anchor:bottom;mso-width-relative:page;mso-height-relative:page;" filled="f" stroked="f" coordsize="21600,21600" o:gfxdata="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muokzaAAAACwEAAA8AAAAAAAAAAQAgAAAAIgAAAGRycy9kb3ducmV2Lnht&#10;bFBLAQIUABQAAAAIAIdO4kAXyc9/vgEAAI4DAAAOAAAAAAAAAAEAIAAAACk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1.27mm,2.54mm,1.27mm">
                  <w:txbxContent>
                    <w:p w14:paraId="48877517"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Nithish Gowda</w:t>
                      </w:r>
                    </w:p>
                  </w:txbxContent>
                </v:textbox>
              </v:rect>
            </w:pict>
          </mc:Fallback>
        </mc:AlternateContent>
      </w:r>
    </w:p>
    <w:p w14:paraId="3C1B9A8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4ABC537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Functions in SQL :</w:t>
      </w:r>
    </w:p>
    <w:p w14:paraId="23D5792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0D748DB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Aggregate function</w:t>
      </w:r>
    </w:p>
    <w:p w14:paraId="5F1A2B0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String function</w:t>
      </w:r>
    </w:p>
    <w:p w14:paraId="724B7A9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 and Time Functions</w:t>
      </w:r>
    </w:p>
    <w:p w14:paraId="12BBE5D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Mathematical function</w:t>
      </w:r>
    </w:p>
    <w:p w14:paraId="5077B82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Conditional function</w:t>
      </w:r>
    </w:p>
    <w:p w14:paraId="48D8553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Window / Analytical function</w:t>
      </w:r>
    </w:p>
    <w:p w14:paraId="2A7A6A2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109B5C7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722997B5"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6471285" cy="3235960"/>
            <wp:effectExtent l="0" t="0" r="5715" b="1016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128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EEA2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---date time fucntions -----</w:t>
      </w:r>
    </w:p>
    <w:p w14:paraId="36F1AFB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----now()- get current date and time---</w:t>
      </w:r>
    </w:p>
    <w:p w14:paraId="173B9BA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now() as current_date;</w:t>
      </w:r>
    </w:p>
    <w:p w14:paraId="397834F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2546C2F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--current date --- get current date</w:t>
      </w:r>
    </w:p>
    <w:p w14:paraId="0945C0D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current_date as to_date;</w:t>
      </w:r>
    </w:p>
    <w:p w14:paraId="34D93E8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28DB129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added_date,current_date,(current_date-added_date) as days_diff</w:t>
      </w:r>
    </w:p>
    <w:p w14:paraId="0B4EAF6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products;</w:t>
      </w:r>
    </w:p>
    <w:p w14:paraId="2293E4C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F63408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--- extract- extratc parts of date-- teh year,month,day from  the adde_date column---</w:t>
      </w:r>
    </w:p>
    <w:p w14:paraId="3C916FD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1EB8601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product_name,</w:t>
      </w:r>
    </w:p>
    <w:p w14:paraId="4F5BF14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extract(year from added_date) as year_addde,</w:t>
      </w:r>
    </w:p>
    <w:p w14:paraId="79BBB07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extract(month from added_date) as month_addde,</w:t>
      </w:r>
    </w:p>
    <w:p w14:paraId="53F9F33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extract(day from added_date) as day_addde</w:t>
      </w:r>
    </w:p>
    <w:p w14:paraId="3FD0222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from products;</w:t>
      </w:r>
    </w:p>
    <w:p w14:paraId="3595739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18F721E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-----age() calculate age between dates</w:t>
      </w:r>
    </w:p>
    <w:p w14:paraId="5562EBA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--calculate teh time differences between added_date and today's date</w:t>
      </w:r>
    </w:p>
    <w:p w14:paraId="3184F01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7662997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product_name,</w:t>
      </w:r>
    </w:p>
    <w:p w14:paraId="7DA90B2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age(current_date, added_date) as age_since_Added</w:t>
      </w:r>
    </w:p>
    <w:p w14:paraId="446447C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from products;</w:t>
      </w:r>
    </w:p>
    <w:p w14:paraId="5959A96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2755E5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-----to_char()-format dates as strings</w:t>
      </w:r>
    </w:p>
    <w:p w14:paraId="76A7746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---format added_date in a custom format(DD-MM-YYYY)</w:t>
      </w:r>
    </w:p>
    <w:p w14:paraId="77458D8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1D39B63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product_name,</w:t>
      </w:r>
    </w:p>
    <w:p w14:paraId="1FC7D3A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to_char(added_date, 'DD-MM-YYYY') as age_since_Added</w:t>
      </w:r>
    </w:p>
    <w:p w14:paraId="34C9B81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from products;</w:t>
      </w:r>
    </w:p>
    <w:p w14:paraId="6C341FD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C516E7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product_name,</w:t>
      </w:r>
    </w:p>
    <w:p w14:paraId="6B94BA1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to_char(added_date, 'YYYY') as age_since_Added</w:t>
      </w:r>
    </w:p>
    <w:p w14:paraId="4EB361E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from products;</w:t>
      </w:r>
      <w:bookmarkStart w:id="1" w:name="_GoBack"/>
      <w:bookmarkEnd w:id="1"/>
    </w:p>
    <w:sectPr>
      <w:pgSz w:w="11906" w:h="16838"/>
      <w:pgMar w:top="440" w:right="706" w:bottom="1440" w:left="1000" w:header="720" w:footer="720" w:gutter="0"/>
      <w:pgBorders>
        <w:top w:val="triple" w:color="auto" w:sz="4" w:space="1"/>
        <w:left w:val="triple" w:color="auto" w:sz="4" w:space="4"/>
        <w:bottom w:val="triple" w:color="auto" w:sz="4" w:space="1"/>
        <w:right w:val="trip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36663"/>
    <w:rsid w:val="06574E52"/>
    <w:rsid w:val="117A583C"/>
    <w:rsid w:val="11F94A6A"/>
    <w:rsid w:val="15566E11"/>
    <w:rsid w:val="19044F98"/>
    <w:rsid w:val="1A217CEE"/>
    <w:rsid w:val="1FDB70F1"/>
    <w:rsid w:val="207E01B9"/>
    <w:rsid w:val="21537C7F"/>
    <w:rsid w:val="21B806E3"/>
    <w:rsid w:val="24D02576"/>
    <w:rsid w:val="297F3B23"/>
    <w:rsid w:val="29AB2A0C"/>
    <w:rsid w:val="2D4F514F"/>
    <w:rsid w:val="2F511A19"/>
    <w:rsid w:val="2F5647DA"/>
    <w:rsid w:val="30B7098A"/>
    <w:rsid w:val="31D15CF0"/>
    <w:rsid w:val="32AA07AD"/>
    <w:rsid w:val="33977463"/>
    <w:rsid w:val="37F00807"/>
    <w:rsid w:val="3A7A23A9"/>
    <w:rsid w:val="3C930CED"/>
    <w:rsid w:val="3E617FE4"/>
    <w:rsid w:val="3FCA3D33"/>
    <w:rsid w:val="3FFE1A2E"/>
    <w:rsid w:val="449C1812"/>
    <w:rsid w:val="477845A3"/>
    <w:rsid w:val="490B7EBD"/>
    <w:rsid w:val="494816FA"/>
    <w:rsid w:val="4A711958"/>
    <w:rsid w:val="4C184AB0"/>
    <w:rsid w:val="4D827837"/>
    <w:rsid w:val="50C51F13"/>
    <w:rsid w:val="51594984"/>
    <w:rsid w:val="51E16E78"/>
    <w:rsid w:val="52890F1A"/>
    <w:rsid w:val="53867518"/>
    <w:rsid w:val="55AE0AF7"/>
    <w:rsid w:val="563E640C"/>
    <w:rsid w:val="58086CFC"/>
    <w:rsid w:val="6163767F"/>
    <w:rsid w:val="619D77B2"/>
    <w:rsid w:val="633E534E"/>
    <w:rsid w:val="64B97A50"/>
    <w:rsid w:val="65882F94"/>
    <w:rsid w:val="67947F79"/>
    <w:rsid w:val="69B103D3"/>
    <w:rsid w:val="69EA60D3"/>
    <w:rsid w:val="6BBA6A27"/>
    <w:rsid w:val="6E356BC1"/>
    <w:rsid w:val="6FC36BFB"/>
    <w:rsid w:val="73CE56CD"/>
    <w:rsid w:val="74CD42AD"/>
    <w:rsid w:val="78293085"/>
    <w:rsid w:val="7AD95625"/>
    <w:rsid w:val="7E24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1"/>
      <w:lang w:val="en-US" w:eastAsia="zh-CN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character" w:customStyle="1" w:styleId="8">
    <w:name w:val="无间隔 Char"/>
    <w:basedOn w:val="3"/>
    <w:link w:val="9"/>
    <w:qFormat/>
    <w:uiPriority w:val="0"/>
    <w:rPr>
      <w:rFonts w:hint="default" w:ascii="Times New Roman" w:hAnsi="Times New Roman" w:eastAsia="SimSun"/>
      <w:sz w:val="22"/>
    </w:rPr>
  </w:style>
  <w:style w:type="paragraph" w:customStyle="1" w:styleId="9">
    <w:name w:val="No Spacing"/>
    <w:link w:val="8"/>
    <w:qFormat/>
    <w:uiPriority w:val="0"/>
    <w:rPr>
      <w:rFonts w:hint="default" w:ascii="Times New Roman" w:hAnsi="Times New Roman" w:eastAsia="SimSun" w:cstheme="minorBidi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Kingsoft\WPS%20Office\12.2.0.21179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</customSectProps>
  <customShpExts>
    <customShpInfo spid="_x0000_s102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1459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2025-05-28T16:31:00Z</dcterms:created>
  <dc:creator>Nithish G</dc:creator>
  <cp:lastModifiedBy>User</cp:lastModifiedBy>
  <dcterms:modified xsi:type="dcterms:W3CDTF">2025-07-11T17:47:05Z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96337F012936464585133F47C66ECB55_13</vt:lpwstr>
  </property>
</Properties>
</file>