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ABC53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Functions in SQL :</w:t>
      </w:r>
    </w:p>
    <w:p w14:paraId="23D579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D748DB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Aggregate function</w:t>
      </w:r>
    </w:p>
    <w:p w14:paraId="5F1A2B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function</w:t>
      </w:r>
    </w:p>
    <w:p w14:paraId="724B7A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 and Time Functions</w:t>
      </w:r>
    </w:p>
    <w:p w14:paraId="12BBE5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Mathematical function</w:t>
      </w:r>
    </w:p>
    <w:p w14:paraId="5077B8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Conditional function</w:t>
      </w:r>
    </w:p>
    <w:p w14:paraId="48D855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Window / Analytical function</w:t>
      </w:r>
    </w:p>
    <w:p w14:paraId="2A7A6A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AEFCB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COALESCE Function in SQL </w:t>
      </w:r>
    </w:p>
    <w:p w14:paraId="70176C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D73251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Handling null values</w:t>
      </w:r>
    </w:p>
    <w:p w14:paraId="26B456B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9A28A4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757F1C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-----coalesce function----</w:t>
      </w:r>
    </w:p>
    <w:p w14:paraId="70E742E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467D37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products;</w:t>
      </w:r>
    </w:p>
    <w:p w14:paraId="2E32A9C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0B2C29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alter table products</w:t>
      </w:r>
    </w:p>
    <w:p w14:paraId="3FE834A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drop column price_discount;</w:t>
      </w:r>
    </w:p>
    <w:p w14:paraId="67F0C99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4241C2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alter table products </w:t>
      </w:r>
    </w:p>
    <w:p w14:paraId="06FBC9A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add column Price_discount numeric(10,2);</w:t>
      </w:r>
    </w:p>
    <w:p w14:paraId="7AB8FF0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182146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products</w:t>
      </w:r>
    </w:p>
    <w:p w14:paraId="2A030EA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 price_discount=null</w:t>
      </w:r>
    </w:p>
    <w:p w14:paraId="5BF7991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product_name in ('laptop','desk');</w:t>
      </w:r>
    </w:p>
    <w:p w14:paraId="3E8403D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1A8ABC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update products</w:t>
      </w:r>
    </w:p>
    <w:p w14:paraId="350DEF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 price_discount=price*0.9</w:t>
      </w:r>
    </w:p>
    <w:p w14:paraId="721ECB2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product_name not in ('laptop','desk');</w:t>
      </w:r>
    </w:p>
    <w:p w14:paraId="0E7B7A1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170867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36B2FC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product_name,price_discount,price,</w:t>
      </w:r>
    </w:p>
    <w:p w14:paraId="09AC2C7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coalesce(price_discount,price) as new_dis</w:t>
      </w:r>
    </w:p>
    <w:p w14:paraId="31799EB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4DCEDB8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663"/>
    <w:rsid w:val="008069AE"/>
    <w:rsid w:val="06574E52"/>
    <w:rsid w:val="0CEC69C1"/>
    <w:rsid w:val="117A583C"/>
    <w:rsid w:val="11F94A6A"/>
    <w:rsid w:val="15566E11"/>
    <w:rsid w:val="19044F98"/>
    <w:rsid w:val="1A217CEE"/>
    <w:rsid w:val="1FDB70F1"/>
    <w:rsid w:val="207E01B9"/>
    <w:rsid w:val="21537C7F"/>
    <w:rsid w:val="21B806E3"/>
    <w:rsid w:val="24D02576"/>
    <w:rsid w:val="28A718C1"/>
    <w:rsid w:val="297F3B23"/>
    <w:rsid w:val="29AB2A0C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C930CED"/>
    <w:rsid w:val="3E617FE4"/>
    <w:rsid w:val="3FCA3D33"/>
    <w:rsid w:val="3FFE1A2E"/>
    <w:rsid w:val="419B2CA0"/>
    <w:rsid w:val="42263B92"/>
    <w:rsid w:val="449C1812"/>
    <w:rsid w:val="477845A3"/>
    <w:rsid w:val="490B7EBD"/>
    <w:rsid w:val="494816FA"/>
    <w:rsid w:val="4A711958"/>
    <w:rsid w:val="4C184AB0"/>
    <w:rsid w:val="4C5E2F58"/>
    <w:rsid w:val="4D827837"/>
    <w:rsid w:val="50C51F13"/>
    <w:rsid w:val="51594984"/>
    <w:rsid w:val="51E16E78"/>
    <w:rsid w:val="52890F1A"/>
    <w:rsid w:val="531E0074"/>
    <w:rsid w:val="53867518"/>
    <w:rsid w:val="55AE0AF7"/>
    <w:rsid w:val="563E640C"/>
    <w:rsid w:val="58086CFC"/>
    <w:rsid w:val="5CFC0F0E"/>
    <w:rsid w:val="6163767F"/>
    <w:rsid w:val="619D77B2"/>
    <w:rsid w:val="633E534E"/>
    <w:rsid w:val="64B97A50"/>
    <w:rsid w:val="65882F94"/>
    <w:rsid w:val="67947F79"/>
    <w:rsid w:val="693162EB"/>
    <w:rsid w:val="69B103D3"/>
    <w:rsid w:val="69EA60D3"/>
    <w:rsid w:val="6BBA6A27"/>
    <w:rsid w:val="6CB94BEC"/>
    <w:rsid w:val="6E356BC1"/>
    <w:rsid w:val="6FC36BFB"/>
    <w:rsid w:val="6FFC01BC"/>
    <w:rsid w:val="73CE56CD"/>
    <w:rsid w:val="745E0EA9"/>
    <w:rsid w:val="74CD42A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7233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2025-07-15T18:08:02Z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63BBD6B6FF994C20A739A6CA850D91ED_13</vt:lpwstr>
  </property>
</Properties>
</file>