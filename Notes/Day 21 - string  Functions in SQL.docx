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33189">
      <w:pPr>
        <w:jc w:val="center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5158105</wp:posOffset>
                </wp:positionV>
                <wp:extent cx="3864610" cy="732155"/>
                <wp:effectExtent l="0" t="0" r="6350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610" cy="732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D8166A">
                            <w:pPr>
                              <w:pStyle w:val="9"/>
                              <w:rPr>
                                <w:rFonts w:hint="default"/>
                                <w:sz w:val="84"/>
                              </w:rPr>
                            </w:pPr>
                            <w:bookmarkStart w:id="0" w:name="_Title#3910760528"/>
                            <w:r>
                              <w:rPr>
                                <w:rFonts w:hint="default"/>
                                <w:sz w:val="84"/>
                                <w:lang w:val="en-US" w:eastAsia="zh-CN"/>
                              </w:rPr>
                              <w:t>SQL Learning</w:t>
                            </w:r>
                            <w:bookmarkEnd w:id="0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pt;margin-top:406.15pt;height:57.65pt;width:304.3pt;z-index:251660288;mso-width-relative:page;mso-height-relative:page;" fillcolor="#FFFFFF" filled="t" stroked="f" coordsize="21600,21600" o:gfxdata="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g8GTytkA&#10;AAALAQAADwAAAAAAAAABACAAAAAiAAAAZHJzL2Rvd25yZXYueG1sUEsBAhQAFAAAAAgAh07iQNli&#10;MQSsAQAAbgMAAA4AAAAAAAAAAQAgAAAAKAEAAGRycy9lMm9Eb2MueG1sUEsFBgAAAAAGAAYAWQEA&#10;AEY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D8166A">
                      <w:pPr>
                        <w:pStyle w:val="9"/>
                        <w:rPr>
                          <w:rFonts w:hint="default"/>
                          <w:sz w:val="84"/>
                        </w:rPr>
                      </w:pPr>
                      <w:bookmarkStart w:id="0" w:name="_Title#3910760528"/>
                      <w:r>
                        <w:rPr>
                          <w:rFonts w:hint="default"/>
                          <w:sz w:val="84"/>
                          <w:lang w:val="en-US" w:eastAsia="zh-CN"/>
                        </w:rPr>
                        <w:t>SQL Learning</w:t>
                      </w:r>
                      <w:bookmarkEnd w:id="0"/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 w14:paraId="185A77FA">
      <w:pPr>
        <w:ind w:left="0" w:leftChars="0" w:firstLine="0" w:firstLineChars="0"/>
        <w:jc w:val="center"/>
        <w:sectPr>
          <w:pgSz w:w="11906" w:h="16838"/>
          <w:pgMar w:top="440" w:right="706" w:bottom="1440" w:left="1000" w:header="720" w:footer="720" w:gutter="0"/>
          <w:pgBorders>
            <w:top w:val="triple" w:color="auto" w:sz="4" w:space="1"/>
            <w:left w:val="triple" w:color="auto" w:sz="4" w:space="4"/>
            <w:bottom w:val="triple" w:color="auto" w:sz="4" w:space="1"/>
            <w:right w:val="triple" w:color="auto" w:sz="4" w:space="4"/>
          </w:pgBorders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3965575</wp:posOffset>
                </wp:positionH>
                <wp:positionV relativeFrom="paragraph">
                  <wp:posOffset>5815965</wp:posOffset>
                </wp:positionV>
                <wp:extent cx="2147570" cy="327025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877517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Nithish Gowda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25pt;margin-top:457.95pt;height:25.75pt;width:169.1pt;z-index:251661312;v-text-anchor:bottom;mso-width-relative:page;mso-height-relative:page;" filled="f" stroked="f" coordsize="21600,21600" o:gfxdata="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muokzaAAAACwEAAA8AAAAAAAAAAQAgAAAAIgAAAGRycy9kb3ducmV2Lnht&#10;bFBLAQIUABQAAAAIAIdO4kAXyc9/vgEAAI4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48877517"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Nithish Gowda</w:t>
                      </w:r>
                    </w:p>
                  </w:txbxContent>
                </v:textbox>
              </v:rect>
            </w:pict>
          </mc:Fallback>
        </mc:AlternateContent>
      </w:r>
    </w:p>
    <w:p w14:paraId="3C1B9A8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ABC537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Functions in SQL :</w:t>
      </w:r>
    </w:p>
    <w:p w14:paraId="23D579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0D748DB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Aggregate function</w:t>
      </w:r>
    </w:p>
    <w:p w14:paraId="5F1A2B0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String function</w:t>
      </w:r>
    </w:p>
    <w:p w14:paraId="724B7A9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Date and Time Functions</w:t>
      </w:r>
    </w:p>
    <w:p w14:paraId="12BBE5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Mathematical function</w:t>
      </w:r>
    </w:p>
    <w:p w14:paraId="5077B82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Conditional function</w:t>
      </w:r>
    </w:p>
    <w:p w14:paraId="48D8553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Window / Analytical function</w:t>
      </w:r>
    </w:p>
    <w:p w14:paraId="2A7A6A2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109B5C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3FA010A"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6473190" cy="3837940"/>
            <wp:effectExtent l="0" t="0" r="3810" b="254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8AC1">
      <w:pPr>
        <w:widowControl w:val="0"/>
        <w:numPr>
          <w:ilvl w:val="0"/>
          <w:numId w:val="0"/>
        </w:numPr>
        <w:ind w:leftChars="0"/>
        <w:jc w:val="both"/>
      </w:pPr>
    </w:p>
    <w:p w14:paraId="69F5B9B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---get all category in upper case----</w:t>
      </w:r>
    </w:p>
    <w:p w14:paraId="68B8B92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upper(category) as category_upper</w:t>
      </w:r>
    </w:p>
    <w:p w14:paraId="2595979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0CD737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88A5FC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--concat function(product name and category)----</w:t>
      </w:r>
    </w:p>
    <w:p w14:paraId="749BD5F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 concat(product_name,'-',category) as product_details</w:t>
      </w:r>
    </w:p>
    <w:p w14:paraId="2FF11C2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248290E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8EA0DD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---substring - extarct first 5 char----</w:t>
      </w:r>
    </w:p>
    <w:p w14:paraId="73CE282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substring(product_name,1,5) as short_name  --1 starting, 5 until 5 char--to extract</w:t>
      </w:r>
    </w:p>
    <w:p w14:paraId="154FA2C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7C16CB3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6DE8DD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---count length----</w:t>
      </w:r>
    </w:p>
    <w:p w14:paraId="33BB2BD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product_name,length(product_name) as length</w:t>
      </w:r>
    </w:p>
    <w:p w14:paraId="783E671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55668F5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042F1E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--remove leading and trailing spce from words---</w:t>
      </w:r>
    </w:p>
    <w:p w14:paraId="53FEA8D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length(trim('   monitor  ')) as trimmed_text;</w:t>
      </w:r>
    </w:p>
    <w:p w14:paraId="6296184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length('   monitor  ') as trimmed_text;</w:t>
      </w:r>
    </w:p>
    <w:p w14:paraId="0E90D98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164201C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---replace function - replace a word 'phone to device'----</w:t>
      </w:r>
    </w:p>
    <w:p w14:paraId="7316573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replace(product_name, 'phone', 'device') as update_name</w:t>
      </w:r>
    </w:p>
    <w:p w14:paraId="0CF7D5F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48CE5B2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6D3B2F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--get first 3 character from category----</w:t>
      </w:r>
    </w:p>
    <w:p w14:paraId="567CD8E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B1E7A1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left(category,3) as half_name</w:t>
      </w:r>
    </w:p>
    <w:p w14:paraId="7E158F0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5C546D4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1D44A4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688D4EA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select right(category,5) as half_name</w:t>
      </w:r>
    </w:p>
    <w:p w14:paraId="5E789DD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from products;</w:t>
      </w:r>
    </w:p>
    <w:p w14:paraId="722997B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bookmarkStart w:id="1" w:name="_GoBack"/>
      <w:bookmarkEnd w:id="1"/>
    </w:p>
    <w:sectPr>
      <w:pgSz w:w="11906" w:h="16838"/>
      <w:pgMar w:top="440" w:right="706" w:bottom="1440" w:left="1000" w:header="720" w:footer="720" w:gutter="0"/>
      <w:pgBorders>
        <w:top w:val="triple" w:color="auto" w:sz="4" w:space="1"/>
        <w:left w:val="triple" w:color="auto" w:sz="4" w:space="4"/>
        <w:bottom w:val="triple" w:color="auto" w:sz="4" w:space="1"/>
        <w:right w:val="trip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36663"/>
    <w:rsid w:val="06574E52"/>
    <w:rsid w:val="117A583C"/>
    <w:rsid w:val="11F94A6A"/>
    <w:rsid w:val="15566E11"/>
    <w:rsid w:val="19044F98"/>
    <w:rsid w:val="1FDB70F1"/>
    <w:rsid w:val="207E01B9"/>
    <w:rsid w:val="21537C7F"/>
    <w:rsid w:val="21B806E3"/>
    <w:rsid w:val="24D02576"/>
    <w:rsid w:val="297F3B23"/>
    <w:rsid w:val="2D4F514F"/>
    <w:rsid w:val="2F511A19"/>
    <w:rsid w:val="2F5647DA"/>
    <w:rsid w:val="30B7098A"/>
    <w:rsid w:val="31D15CF0"/>
    <w:rsid w:val="32AA07AD"/>
    <w:rsid w:val="33977463"/>
    <w:rsid w:val="37F00807"/>
    <w:rsid w:val="3A7A23A9"/>
    <w:rsid w:val="3E617FE4"/>
    <w:rsid w:val="3FCA3D33"/>
    <w:rsid w:val="3FFE1A2E"/>
    <w:rsid w:val="449C1812"/>
    <w:rsid w:val="477845A3"/>
    <w:rsid w:val="490B7EBD"/>
    <w:rsid w:val="494816FA"/>
    <w:rsid w:val="4A711958"/>
    <w:rsid w:val="4C184AB0"/>
    <w:rsid w:val="4D827837"/>
    <w:rsid w:val="50C51F13"/>
    <w:rsid w:val="51594984"/>
    <w:rsid w:val="51E16E78"/>
    <w:rsid w:val="52890F1A"/>
    <w:rsid w:val="53867518"/>
    <w:rsid w:val="55AE0AF7"/>
    <w:rsid w:val="563E640C"/>
    <w:rsid w:val="58086CFC"/>
    <w:rsid w:val="6163767F"/>
    <w:rsid w:val="619D77B2"/>
    <w:rsid w:val="633E534E"/>
    <w:rsid w:val="64B97A50"/>
    <w:rsid w:val="65882F94"/>
    <w:rsid w:val="67947F79"/>
    <w:rsid w:val="69B103D3"/>
    <w:rsid w:val="69EA60D3"/>
    <w:rsid w:val="6BBA6A27"/>
    <w:rsid w:val="6E356BC1"/>
    <w:rsid w:val="6FC36BFB"/>
    <w:rsid w:val="73CE56CD"/>
    <w:rsid w:val="74CD42AD"/>
    <w:rsid w:val="78293085"/>
    <w:rsid w:val="7AD95625"/>
    <w:rsid w:val="7E2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theme="minorBidi"/>
      <w:kern w:val="2"/>
      <w:sz w:val="21"/>
      <w:lang w:val="en-US" w:eastAsia="zh-CN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character" w:customStyle="1" w:styleId="8">
    <w:name w:val="无间隔 Char"/>
    <w:basedOn w:val="3"/>
    <w:link w:val="9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9">
    <w:name w:val="No Spacing"/>
    <w:link w:val="8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Kingsoft\WPS%20Office\12.2.0.21179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1441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2025-05-28T16:31:00Z</dcterms:created>
  <dc:creator>Nithish G</dc:creator>
  <cp:lastModifiedBy>User</cp:lastModifiedBy>
  <dcterms:modified xsi:type="dcterms:W3CDTF">2025-07-11T17:28:04Z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248E52BCDC474D9480A25EE1F252AAF4_13</vt:lpwstr>
  </property>
</Properties>
</file>