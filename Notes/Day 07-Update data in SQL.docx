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lang w:val="en-US"/>
        </w:rPr>
      </w:pPr>
    </w:p>
    <w:p w14:paraId="47554F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  <w:bdr w:val="none" w:color="auto" w:sz="0" w:space="0"/>
          <w:shd w:val="clear" w:fill="FFFFFF"/>
        </w:rPr>
        <w:t>Update data in SQL</w:t>
      </w:r>
    </w:p>
    <w:p w14:paraId="1A885244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1F75088B">
      <w:pP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</w:p>
    <w:p w14:paraId="422D64F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use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select * from  upData;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see all data in it.  But we can also specify the column we need in it ex: </w:t>
      </w:r>
    </w:p>
    <w:p w14:paraId="1C8CF25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93BA4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Select  user_id, username,city from upData;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in this case we only get the selected column.</w:t>
      </w:r>
    </w:p>
    <w:p w14:paraId="5B8435F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1879F8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While updating , we need to be careful of case sensitivity.</w:t>
      </w:r>
    </w:p>
    <w:p w14:paraId="3EE97D7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6A251C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11AE7E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Like operator 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"https://www.w3schools.com/postgresql/postgresql_like.php"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https://www.w3schools.com/postgresql/postgresql_like.php</w:t>
      </w:r>
      <w:r>
        <w:rPr>
          <w:rFonts w:hint="default"/>
          <w:lang w:val="en-US"/>
        </w:rPr>
        <w:fldChar w:fldCharType="end"/>
      </w:r>
    </w:p>
    <w:p w14:paraId="5E4BF3A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80FBD7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queries with explanation as comments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if not exists upData (</w:t>
      </w:r>
    </w:p>
    <w:p w14:paraId="1DBEF97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User_id Serial primary key,</w:t>
      </w:r>
    </w:p>
    <w:p w14:paraId="3844CB9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Username varchar(50) not null,</w:t>
      </w:r>
    </w:p>
    <w:p w14:paraId="193A123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varchar(50) not null,</w:t>
      </w:r>
    </w:p>
    <w:p w14:paraId="07BC336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 int,</w:t>
      </w:r>
    </w:p>
    <w:p w14:paraId="0D49D5F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city varchar(50)</w:t>
      </w:r>
    </w:p>
    <w:p w14:paraId="5CC709F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FEFA83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C95493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upData;</w:t>
      </w:r>
    </w:p>
    <w:p w14:paraId="74B257B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5FB2EC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upData (Username,email,age,city) values</w:t>
      </w:r>
    </w:p>
    <w:p w14:paraId="378A634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('babu','babu@gmail.com',25,'mysore'),</w:t>
      </w:r>
    </w:p>
    <w:p w14:paraId="5D5FC39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('prasanna','prasu@gmail.com',30,'malavalli'),</w:t>
      </w:r>
    </w:p>
    <w:p w14:paraId="02EE10F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('hari','hari@gmail.com','29','bangalore'),</w:t>
      </w:r>
    </w:p>
    <w:p w14:paraId="0AB83F9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('nithish','nithi@gmial.com',24,'mysore');</w:t>
      </w:r>
    </w:p>
    <w:p w14:paraId="1CD8745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EC488C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--to update email---</w:t>
      </w:r>
    </w:p>
    <w:p w14:paraId="244F909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upData</w:t>
      </w:r>
    </w:p>
    <w:p w14:paraId="37C896B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email = 'nithi@gmail.com'</w:t>
      </w:r>
    </w:p>
    <w:p w14:paraId="2D5E8BB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email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"mailto:'nithi@gmial.com';"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'nithi@gmial.com';</w:t>
      </w:r>
      <w:r>
        <w:rPr>
          <w:rFonts w:hint="default"/>
          <w:lang w:val="en-US"/>
        </w:rPr>
        <w:fldChar w:fldCharType="end"/>
      </w:r>
    </w:p>
    <w:p w14:paraId="1A1A0A0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p w14:paraId="1947F2A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---to update age ---</w:t>
      </w:r>
    </w:p>
    <w:p w14:paraId="6CE1A3F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upData</w:t>
      </w:r>
    </w:p>
    <w:p w14:paraId="01EC756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age = 27</w:t>
      </w:r>
    </w:p>
    <w:p w14:paraId="08D396A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username='babu';</w:t>
      </w:r>
    </w:p>
    <w:p w14:paraId="6AD739E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699A30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--to show in order we can use any other column also ----</w:t>
      </w:r>
    </w:p>
    <w:p w14:paraId="60E76F9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upData Order by User_id ASC;</w:t>
      </w:r>
    </w:p>
    <w:p w14:paraId="2EB03ED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0B8DEF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F2B80C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--to update city where age is 30, set to chennai---</w:t>
      </w:r>
    </w:p>
    <w:p w14:paraId="5D478E6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upData</w:t>
      </w:r>
    </w:p>
    <w:p w14:paraId="671A902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city='pune'</w:t>
      </w:r>
    </w:p>
    <w:p w14:paraId="6EF14D7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age&gt;=30;</w:t>
      </w:r>
    </w:p>
    <w:p w14:paraId="017C422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DB136A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---to update two things at a time age and city to a person -----</w:t>
      </w:r>
    </w:p>
    <w:p w14:paraId="292E71E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upData</w:t>
      </w:r>
    </w:p>
    <w:p w14:paraId="26C793D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age=32,city='chennai'</w:t>
      </w:r>
    </w:p>
    <w:p w14:paraId="72F476C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email='hari@gmail.com';</w:t>
      </w:r>
    </w:p>
    <w:p w14:paraId="2EDF060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C04DE5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21298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--to update age by 1 year and use like function ---</w:t>
      </w:r>
    </w:p>
    <w:p w14:paraId="27DEE32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E0A337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upData</w:t>
      </w:r>
    </w:p>
    <w:p w14:paraId="2B4A012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age=age+1</w:t>
      </w:r>
    </w:p>
    <w:p w14:paraId="1FBBF2C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email like '%@gmail.com';</w:t>
      </w:r>
    </w:p>
    <w:p w14:paraId="09C1E99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5D846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2F511A19"/>
    <w:rsid w:val="30B7098A"/>
    <w:rsid w:val="33977463"/>
    <w:rsid w:val="449C1812"/>
    <w:rsid w:val="4A711958"/>
    <w:rsid w:val="4D827837"/>
    <w:rsid w:val="50C51F13"/>
    <w:rsid w:val="633E534E"/>
    <w:rsid w:val="64B97A50"/>
    <w:rsid w:val="65882F94"/>
    <w:rsid w:val="69B103D3"/>
    <w:rsid w:val="6BBA6A27"/>
    <w:rsid w:val="7829308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4275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B5474883E683460C91E9215BCE7AAE2C_13</vt:lpwstr>
  </property>
</Properties>
</file>