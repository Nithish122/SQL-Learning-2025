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5F8AD8C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Logical Operator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operator  </w:t>
      </w:r>
      <w:r>
        <w:rPr>
          <w:rFonts w:hint="default"/>
          <w:b w:val="0"/>
          <w:bCs w:val="0"/>
          <w:lang w:val="en-US"/>
        </w:rPr>
        <w:t xml:space="preserve">                        </w:t>
      </w:r>
      <w:r>
        <w:rPr>
          <w:rFonts w:hint="default"/>
          <w:b/>
          <w:bCs/>
          <w:lang w:val="en-US"/>
        </w:rPr>
        <w:t xml:space="preserve">  description</w:t>
      </w:r>
    </w:p>
    <w:p w14:paraId="24F1E74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AND                               all condition must be true</w:t>
      </w:r>
    </w:p>
    <w:p w14:paraId="623D1E4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                                  at least one conditon must be true</w:t>
      </w:r>
    </w:p>
    <w:p w14:paraId="02D62D7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NOT                              negates the condition</w:t>
      </w:r>
    </w:p>
    <w:p w14:paraId="42DDFD6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541644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3896276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7CDB7ED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-------show employees age =40 and salary =50000-----------</w:t>
      </w:r>
    </w:p>
    <w:p w14:paraId="50F6195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age ,salary from csvsql</w:t>
      </w:r>
    </w:p>
    <w:p w14:paraId="6735797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age&gt;=40 AND salary&gt;=50000;</w:t>
      </w:r>
    </w:p>
    <w:p w14:paraId="339E93A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386D280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-----using or operator ----------</w:t>
      </w:r>
    </w:p>
    <w:p w14:paraId="49F205C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age ,salary from csvsql</w:t>
      </w:r>
    </w:p>
    <w:p w14:paraId="2413A83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age&gt;=40 OR salary&gt;=50000;</w:t>
      </w:r>
    </w:p>
    <w:p w14:paraId="2CDAE8C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FFF74B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33777F9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----using not operator---</w:t>
      </w:r>
    </w:p>
    <w:p w14:paraId="62B9970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* from csvsql</w:t>
      </w:r>
    </w:p>
    <w:p w14:paraId="4968A09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NOT (Department = 'IT');</w:t>
      </w:r>
      <w:bookmarkStart w:id="1" w:name="_GoBack"/>
      <w:bookmarkEnd w:id="1"/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7A583C"/>
    <w:rsid w:val="11F94A6A"/>
    <w:rsid w:val="15566E11"/>
    <w:rsid w:val="19044F98"/>
    <w:rsid w:val="1FDB70F1"/>
    <w:rsid w:val="21537C7F"/>
    <w:rsid w:val="24D02576"/>
    <w:rsid w:val="297F3B23"/>
    <w:rsid w:val="2D4F514F"/>
    <w:rsid w:val="2F511A19"/>
    <w:rsid w:val="30B7098A"/>
    <w:rsid w:val="31D15CF0"/>
    <w:rsid w:val="32AA07AD"/>
    <w:rsid w:val="33977463"/>
    <w:rsid w:val="37F00807"/>
    <w:rsid w:val="3E617FE4"/>
    <w:rsid w:val="3FCA3D33"/>
    <w:rsid w:val="3FFE1A2E"/>
    <w:rsid w:val="449C1812"/>
    <w:rsid w:val="477845A3"/>
    <w:rsid w:val="490B7EBD"/>
    <w:rsid w:val="494816FA"/>
    <w:rsid w:val="4A711958"/>
    <w:rsid w:val="4C184AB0"/>
    <w:rsid w:val="4D827837"/>
    <w:rsid w:val="50C51F13"/>
    <w:rsid w:val="51594984"/>
    <w:rsid w:val="52890F1A"/>
    <w:rsid w:val="55AE0AF7"/>
    <w:rsid w:val="563E640C"/>
    <w:rsid w:val="58086CFC"/>
    <w:rsid w:val="6163767F"/>
    <w:rsid w:val="619D77B2"/>
    <w:rsid w:val="633E534E"/>
    <w:rsid w:val="64B97A50"/>
    <w:rsid w:val="65882F94"/>
    <w:rsid w:val="67947F79"/>
    <w:rsid w:val="69B103D3"/>
    <w:rsid w:val="69EA60D3"/>
    <w:rsid w:val="6BBA6A27"/>
    <w:rsid w:val="6E356BC1"/>
    <w:rsid w:val="6FC36BFB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1456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2025-07-09T18:20:42Z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6D02C4FA08AA46FEA512B965CBFD0AC9_13</vt:lpwstr>
  </property>
</Properties>
</file>