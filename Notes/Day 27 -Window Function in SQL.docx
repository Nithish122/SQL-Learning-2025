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9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9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3C1B9A8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ABC537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Functions in SQL :</w:t>
      </w:r>
    </w:p>
    <w:p w14:paraId="23D5792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0D748DB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Aggregate function</w:t>
      </w:r>
    </w:p>
    <w:p w14:paraId="5F1A2B0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String function</w:t>
      </w:r>
    </w:p>
    <w:p w14:paraId="724B7A9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 and Time Functions</w:t>
      </w:r>
    </w:p>
    <w:p w14:paraId="12BBE5D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Mathematical function</w:t>
      </w:r>
    </w:p>
    <w:p w14:paraId="5077B82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Conditional function</w:t>
      </w:r>
    </w:p>
    <w:p w14:paraId="48D8553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Window / Analytical function</w:t>
      </w:r>
    </w:p>
    <w:p w14:paraId="2A7A6A2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3C928DE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2"/>
          <w:szCs w:val="22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  <w:t>Window Function in SQL</w:t>
      </w:r>
    </w:p>
    <w:p w14:paraId="4DCEDB8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C509A2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C2DADA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It perform calculation across a set of table rows related to the current row. They are useful for ranking ,calculating running totals, percentages, and etc.</w:t>
      </w:r>
    </w:p>
    <w:p w14:paraId="53F2766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CB83C2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----window function------</w:t>
      </w:r>
    </w:p>
    <w:p w14:paraId="5319D68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* from products;</w:t>
      </w:r>
    </w:p>
    <w:p w14:paraId="0E45FB1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4D966E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--assign unique row number to each product within the same category----</w:t>
      </w:r>
    </w:p>
    <w:p w14:paraId="7EC84DC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product_name,category,price,</w:t>
      </w:r>
    </w:p>
    <w:p w14:paraId="1744307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row_number() over(partition by category order by price desc) as row_num</w:t>
      </w:r>
    </w:p>
    <w:p w14:paraId="651E0B0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products;</w:t>
      </w:r>
    </w:p>
    <w:p w14:paraId="0107E5C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1F97FF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product_name,category,price,</w:t>
      </w:r>
    </w:p>
    <w:p w14:paraId="729B05A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dense_rank() over(partition by category order by price desc) as row_num</w:t>
      </w:r>
    </w:p>
    <w:p w14:paraId="40F72EA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products;</w:t>
      </w:r>
    </w:p>
    <w:p w14:paraId="0EF2EB7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625B1F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---for running total---</w:t>
      </w:r>
    </w:p>
    <w:p w14:paraId="639A335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product_name,category,price,</w:t>
      </w:r>
    </w:p>
    <w:p w14:paraId="1168E48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sum(price) over(order by price desc) as running_total</w:t>
      </w:r>
    </w:p>
    <w:p w14:paraId="45D703B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products;</w:t>
      </w:r>
    </w:p>
    <w:p w14:paraId="7D5C75B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397F02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product_name,category,price,</w:t>
      </w:r>
    </w:p>
    <w:p w14:paraId="39FDE7A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sum(price) over(partition by category order by price desc) as running_total</w:t>
      </w:r>
    </w:p>
    <w:p w14:paraId="1FFB0BC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products;</w:t>
      </w:r>
    </w:p>
    <w:p w14:paraId="00DE637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bookmarkStart w:id="1" w:name="_GoBack"/>
      <w:bookmarkEnd w:id="1"/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36663"/>
    <w:rsid w:val="008069AE"/>
    <w:rsid w:val="06574E52"/>
    <w:rsid w:val="0CEC69C1"/>
    <w:rsid w:val="117A583C"/>
    <w:rsid w:val="11F94A6A"/>
    <w:rsid w:val="15566E11"/>
    <w:rsid w:val="19044F98"/>
    <w:rsid w:val="1A217CEE"/>
    <w:rsid w:val="1FDB70F1"/>
    <w:rsid w:val="207E01B9"/>
    <w:rsid w:val="21537C7F"/>
    <w:rsid w:val="21B806E3"/>
    <w:rsid w:val="24D02576"/>
    <w:rsid w:val="28A718C1"/>
    <w:rsid w:val="297F3B23"/>
    <w:rsid w:val="29AB2A0C"/>
    <w:rsid w:val="2D4F514F"/>
    <w:rsid w:val="2F511A19"/>
    <w:rsid w:val="2F5647DA"/>
    <w:rsid w:val="30B7098A"/>
    <w:rsid w:val="31D15CF0"/>
    <w:rsid w:val="32AA07AD"/>
    <w:rsid w:val="33977463"/>
    <w:rsid w:val="37F00807"/>
    <w:rsid w:val="3A7A23A9"/>
    <w:rsid w:val="3C930CED"/>
    <w:rsid w:val="3E617FE4"/>
    <w:rsid w:val="3FCA3D33"/>
    <w:rsid w:val="3FFE1A2E"/>
    <w:rsid w:val="419B2CA0"/>
    <w:rsid w:val="42263B92"/>
    <w:rsid w:val="449C1812"/>
    <w:rsid w:val="477845A3"/>
    <w:rsid w:val="47CE4A68"/>
    <w:rsid w:val="490B7EBD"/>
    <w:rsid w:val="494816FA"/>
    <w:rsid w:val="4A711958"/>
    <w:rsid w:val="4C184AB0"/>
    <w:rsid w:val="4C5E2F58"/>
    <w:rsid w:val="4D827837"/>
    <w:rsid w:val="50C51F13"/>
    <w:rsid w:val="51594984"/>
    <w:rsid w:val="51E16E78"/>
    <w:rsid w:val="52890F1A"/>
    <w:rsid w:val="531E0074"/>
    <w:rsid w:val="53867518"/>
    <w:rsid w:val="55AE0AF7"/>
    <w:rsid w:val="563E640C"/>
    <w:rsid w:val="58086CFC"/>
    <w:rsid w:val="5CFC0F0E"/>
    <w:rsid w:val="6163767F"/>
    <w:rsid w:val="619D77B2"/>
    <w:rsid w:val="633E534E"/>
    <w:rsid w:val="64B97A50"/>
    <w:rsid w:val="65882F94"/>
    <w:rsid w:val="67947F79"/>
    <w:rsid w:val="693162EB"/>
    <w:rsid w:val="69B103D3"/>
    <w:rsid w:val="69EA60D3"/>
    <w:rsid w:val="6BBA6A27"/>
    <w:rsid w:val="6CB94BEC"/>
    <w:rsid w:val="6E356BC1"/>
    <w:rsid w:val="6FC36BFB"/>
    <w:rsid w:val="6FFC01BC"/>
    <w:rsid w:val="73CE56CD"/>
    <w:rsid w:val="745E0EA9"/>
    <w:rsid w:val="74CD42AD"/>
    <w:rsid w:val="78293085"/>
    <w:rsid w:val="7AD95625"/>
    <w:rsid w:val="7E2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character" w:customStyle="1" w:styleId="8">
    <w:name w:val="无间隔 Char"/>
    <w:basedOn w:val="3"/>
    <w:link w:val="9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qFormat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7246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User</cp:lastModifiedBy>
  <dcterms:modified xsi:type="dcterms:W3CDTF">2025-07-16T18:06:07Z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1677A390CD6B4F36A2490E7AED00ABF0_13</vt:lpwstr>
  </property>
</Properties>
</file>