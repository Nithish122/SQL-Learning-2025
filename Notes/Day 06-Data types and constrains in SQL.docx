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8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8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7DEE191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20-06-2025</w:t>
      </w:r>
    </w:p>
    <w:p w14:paraId="1F75088B">
      <w:pPr>
        <w:ind w:left="0" w:leftChars="0" w:firstLine="0" w:firstLineChars="0"/>
        <w:jc w:val="both"/>
        <w:rPr>
          <w:rFonts w:hint="default"/>
          <w:sz w:val="22"/>
          <w:szCs w:val="22"/>
          <w:lang w:val="en-US"/>
        </w:rPr>
      </w:pPr>
    </w:p>
    <w:p w14:paraId="6CB303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2"/>
          <w:szCs w:val="22"/>
          <w:bdr w:val="none" w:color="auto" w:sz="0" w:space="0"/>
          <w:shd w:val="clear" w:fill="FFFFFF"/>
        </w:rPr>
        <w:t>Data types and constrains in SQL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bdr w:val="none" w:color="auto" w:sz="0" w:space="0"/>
          <w:shd w:val="clear" w:fill="FFFFFF"/>
        </w:rPr>
        <w:t> </w:t>
      </w:r>
    </w:p>
    <w:p w14:paraId="579EEC8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Numeric data types: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integer , serial, bigint, numeric, real, double precision.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Character data types 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char,varchar ,text .</w:t>
      </w:r>
    </w:p>
    <w:p w14:paraId="2CECEF7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F6CCBF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Date and time data types: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date, time, timestamp, timestamptz, interval.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Boolean data type 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Boolean</w:t>
      </w:r>
    </w:p>
    <w:p w14:paraId="5B77EA5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D3EC63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Postgre SQL Constraints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constraints are rules enforced on data in tables to ensure accuracy , consistency and integrity, they define conditions that the data must meet and are applied to columns or tables during table creation or modification.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NOTNULL , UNIQUE, PRIMARY KEY , FOREIGN KEY, CHECK, DEFAULT, EXCLUSION. </w:t>
      </w:r>
    </w:p>
    <w:p w14:paraId="704DCE7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8D3CD8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BDBC8D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Practice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create table users (</w:t>
      </w:r>
    </w:p>
    <w:p w14:paraId="67ACCB4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user_id int primary key,</w:t>
      </w:r>
    </w:p>
    <w:p w14:paraId="29C7FEF2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 varchar(50) not null,</w:t>
      </w:r>
    </w:p>
    <w:p w14:paraId="03B2685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 varchar(50) unique,</w:t>
      </w:r>
    </w:p>
    <w:p w14:paraId="290BAA6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age integer check (age &gt;=18),</w:t>
      </w:r>
    </w:p>
    <w:p w14:paraId="5C8951BE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reg_date timestamp default current_timestamp</w:t>
      </w:r>
    </w:p>
    <w:p w14:paraId="4F4A3EE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3BB280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6C6F3C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users;</w:t>
      </w:r>
    </w:p>
    <w:p w14:paraId="2CA1D76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</w:t>
      </w:r>
    </w:p>
    <w:p w14:paraId="4BC21AF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users (user_id,name, email, age)</w:t>
      </w:r>
    </w:p>
    <w:p w14:paraId="26AB9472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values(001, 'babu', 'babu@gmail.com' ,25);</w:t>
      </w:r>
    </w:p>
    <w:p w14:paraId="2C07888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</w:t>
      </w:r>
    </w:p>
    <w:p w14:paraId="075316F2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users (user_id,name, email, age)</w:t>
      </w:r>
    </w:p>
    <w:p w14:paraId="422D64F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values(002, 'hari', 'hri@gmail.com' ,35);</w:t>
      </w: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5566E11"/>
    <w:rsid w:val="2F511A19"/>
    <w:rsid w:val="30B7098A"/>
    <w:rsid w:val="33977463"/>
    <w:rsid w:val="449C1812"/>
    <w:rsid w:val="4A711958"/>
    <w:rsid w:val="64B97A50"/>
    <w:rsid w:val="65882F94"/>
    <w:rsid w:val="69B103D3"/>
    <w:rsid w:val="6BBA6A27"/>
    <w:rsid w:val="7829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7">
    <w:name w:val="无间隔 Char"/>
    <w:basedOn w:val="3"/>
    <w:link w:val="8"/>
    <w:uiPriority w:val="0"/>
    <w:rPr>
      <w:rFonts w:hint="default" w:ascii="Times New Roman" w:hAnsi="Times New Roman" w:eastAsia="SimSun"/>
      <w:sz w:val="22"/>
    </w:rPr>
  </w:style>
  <w:style w:type="paragraph" w:customStyle="1" w:styleId="8">
    <w:name w:val="No Spacing"/>
    <w:link w:val="7"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4185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2025-06-20T14:26:13Z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18EA524956CE43C0B3FAAA9ADB1FC531_13</vt:lpwstr>
  </property>
</Properties>
</file>