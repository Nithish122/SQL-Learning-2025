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B48903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Other operator in SQL: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IS NULL , ORDER BY , LIMIT,  DISTINCT OPERATORS.</w:t>
      </w:r>
    </w:p>
    <w:p w14:paraId="31B5378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244805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727B63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---find employees where the email column is null (if applicable)--------</w:t>
      </w:r>
    </w:p>
    <w:p w14:paraId="2F6643E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 email from csvsql</w:t>
      </w:r>
    </w:p>
    <w:p w14:paraId="7D0D050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where email is NULL;</w:t>
      </w:r>
    </w:p>
    <w:p w14:paraId="791C2A0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BC2F3F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-----list employees sorted by salary in desc order--------</w:t>
      </w:r>
    </w:p>
    <w:p w14:paraId="2336A5C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 ,salary from csvsql</w:t>
      </w:r>
    </w:p>
    <w:p w14:paraId="14D58A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salary desc; -- asc</w:t>
      </w:r>
    </w:p>
    <w:p w14:paraId="0E9AE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305685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---retrieve the top 5 highest paid employees -----</w:t>
      </w:r>
    </w:p>
    <w:p w14:paraId="4347CEC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first_name, salary from csvsql</w:t>
      </w:r>
    </w:p>
    <w:p w14:paraId="2264258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 by salary desc</w:t>
      </w:r>
    </w:p>
    <w:p w14:paraId="3B8E015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limit 5;</w:t>
      </w:r>
    </w:p>
    <w:p w14:paraId="394470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6A8351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----retrieve a list  of unique dept-----</w:t>
      </w:r>
    </w:p>
    <w:p w14:paraId="4B31964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select count (distinct department) as dept_unique_count </w:t>
      </w:r>
    </w:p>
    <w:p w14:paraId="41F1172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csvsql;</w:t>
      </w:r>
    </w:p>
    <w:p w14:paraId="46ADD5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9041FF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distinct department from csvsql;</w:t>
      </w:r>
    </w:p>
    <w:p w14:paraId="7864E2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DFF50A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count (distinct department)</w:t>
      </w:r>
      <w:bookmarkStart w:id="1" w:name="_GoBack"/>
      <w:bookmarkEnd w:id="1"/>
    </w:p>
    <w:p w14:paraId="7949822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From csvsql;</w:t>
      </w:r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7A583C"/>
    <w:rsid w:val="11F94A6A"/>
    <w:rsid w:val="15566E11"/>
    <w:rsid w:val="19044F98"/>
    <w:rsid w:val="1FDB70F1"/>
    <w:rsid w:val="21537C7F"/>
    <w:rsid w:val="21B806E3"/>
    <w:rsid w:val="24D02576"/>
    <w:rsid w:val="297F3B23"/>
    <w:rsid w:val="2D4F514F"/>
    <w:rsid w:val="2F511A19"/>
    <w:rsid w:val="30B7098A"/>
    <w:rsid w:val="31D15CF0"/>
    <w:rsid w:val="32AA07AD"/>
    <w:rsid w:val="33977463"/>
    <w:rsid w:val="37F00807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B103D3"/>
    <w:rsid w:val="69EA60D3"/>
    <w:rsid w:val="6BBA6A27"/>
    <w:rsid w:val="6E356BC1"/>
    <w:rsid w:val="6FC36BFB"/>
    <w:rsid w:val="73CE56C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Nithish G</cp:lastModifiedBy>
  <dcterms:modified xsi:type="dcterms:W3CDTF">2025-07-10T17:23:01Z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01FCEB868A0F4066B17C98FA08E2E76A_13</vt:lpwstr>
  </property>
</Properties>
</file>