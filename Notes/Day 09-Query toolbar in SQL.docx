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lang w:val="en-US"/>
        </w:rPr>
      </w:pPr>
    </w:p>
    <w:p w14:paraId="217C2B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Query toolbar in SQL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 </w:t>
      </w:r>
    </w:p>
    <w:p w14:paraId="09C1E996">
      <w:pPr>
        <w:numPr>
          <w:ilvl w:val="0"/>
          <w:numId w:val="1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have the query toolbar in which we can save the query and open a query in it.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25185" cy="2141855"/>
            <wp:effectExtent l="0" t="0" r="3175" b="69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068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the edit option in which it has several shortcuts  when working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074410" cy="2375535"/>
            <wp:effectExtent l="0" t="0" r="6350" b="19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F8AB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Find - will acts as search option,</w:t>
      </w:r>
    </w:p>
    <w:p w14:paraId="7E5D0010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Replace - will act as search and replace in excel,</w:t>
      </w:r>
    </w:p>
    <w:p w14:paraId="7A08AAD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Go to line - will place the cursor in the specified line and char,</w:t>
      </w:r>
    </w:p>
    <w:p w14:paraId="4C363BE3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Indent selection- will add a tab space to the selected query,</w:t>
      </w:r>
    </w:p>
    <w:p w14:paraId="5337D51D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Unident selectioin - will act as undo for  indent selection,</w:t>
      </w:r>
    </w:p>
    <w:p w14:paraId="77F35706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Toggle comment - will convert the selected line as comments,</w:t>
      </w:r>
    </w:p>
    <w:p w14:paraId="4EFD3DE5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Toggle case of selected text - will convert small case to uppercase of selected query,</w:t>
      </w:r>
    </w:p>
    <w:p w14:paraId="055C3CDE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Clear query - will clear all query in file,</w:t>
      </w:r>
    </w:p>
    <w:p w14:paraId="4CACA7FC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Format sql - will format the written query to a structure.</w:t>
      </w:r>
    </w:p>
    <w:p w14:paraId="5A10FA41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2CCAB4B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have the expalin option in query toolbar which explains the selected query,</w:t>
      </w:r>
      <w:r>
        <w:rPr>
          <w:rFonts w:hint="default"/>
          <w:lang w:val="en-US"/>
        </w:rPr>
        <w:br w:type="textWrapping"/>
      </w:r>
      <w:bookmarkStart w:id="1" w:name="_GoBack"/>
      <w:r>
        <w:drawing>
          <wp:inline distT="0" distB="0" distL="114300" distR="114300">
            <wp:extent cx="5918200" cy="2306955"/>
            <wp:effectExtent l="0" t="0" r="1016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2E3C"/>
    <w:multiLevelType w:val="singleLevel"/>
    <w:tmpl w:val="E80F2E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2F511A19"/>
    <w:rsid w:val="30B7098A"/>
    <w:rsid w:val="31D15CF0"/>
    <w:rsid w:val="32AA07AD"/>
    <w:rsid w:val="33977463"/>
    <w:rsid w:val="3E617FE4"/>
    <w:rsid w:val="449C1812"/>
    <w:rsid w:val="4A711958"/>
    <w:rsid w:val="4C184AB0"/>
    <w:rsid w:val="4D827837"/>
    <w:rsid w:val="50C51F13"/>
    <w:rsid w:val="52890F1A"/>
    <w:rsid w:val="58086CFC"/>
    <w:rsid w:val="6163767F"/>
    <w:rsid w:val="633E534E"/>
    <w:rsid w:val="64B97A50"/>
    <w:rsid w:val="65882F94"/>
    <w:rsid w:val="69B103D3"/>
    <w:rsid w:val="6BBA6A27"/>
    <w:rsid w:val="7829308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2025-07-06T12:35:34Z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E9E0844817674B9DBC672AF44E40414E_13</vt:lpwstr>
  </property>
</Properties>
</file>