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7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7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28</w:t>
      </w:r>
      <w:bookmarkStart w:id="1" w:name="_GoBack"/>
      <w:bookmarkEnd w:id="1"/>
      <w:r>
        <w:rPr>
          <w:rFonts w:hint="default"/>
          <w:lang w:val="en-US"/>
        </w:rPr>
        <w:t>-05-2025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6186260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create a database in postgresql?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Inside any old database -&gt; select and then open query tool -&gt;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write the command “CREATE DATABASE Company ;”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2. Then we create a table inside the company database -&gt; open query tool 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then type the command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CREATE TABLE employee(</w:t>
      </w:r>
    </w:p>
    <w:p w14:paraId="03FDF2E8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emp_id SERIAL PRIMARY KEY,</w:t>
      </w:r>
    </w:p>
    <w:p w14:paraId="0AC79FE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emp_name VARCHAR(100) NOT NULL,</w:t>
      </w:r>
    </w:p>
    <w:p w14:paraId="77F4B2D1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emp_Position VARCHAR(100),</w:t>
      </w:r>
    </w:p>
    <w:p w14:paraId="097F6602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emp_dept VARCHAR(50),</w:t>
      </w:r>
    </w:p>
    <w:p w14:paraId="1ABC744D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emp_hire_date DATE,</w:t>
      </w:r>
    </w:p>
    <w:p w14:paraId="5A47BE5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emp_salary NUMERIC(10,2)</w:t>
      </w:r>
    </w:p>
    <w:p w14:paraId="469B8C9E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3. this is the command for creating a table inside the DB. And then to see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we should go to “schemas-&gt; Tables-&gt; here  the table will be present.”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like this we create several other tables , DB inside the postgree sql. </w:t>
      </w:r>
      <w:r>
        <w:rPr>
          <w:rFonts w:hint="default"/>
          <w:lang w:val="en-US"/>
        </w:rPr>
        <w:br w:type="textWrapping"/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0306"/>
    <w:multiLevelType w:val="singleLevel"/>
    <w:tmpl w:val="70EA0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B7098A"/>
    <w:rsid w:val="4A711958"/>
    <w:rsid w:val="64B97A50"/>
    <w:rsid w:val="6BB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7202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2025-06-02T16:37:52Z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515F522A18AF4C3F8D3BA97AFCE7DD25_11</vt:lpwstr>
  </property>
</Properties>
</file>