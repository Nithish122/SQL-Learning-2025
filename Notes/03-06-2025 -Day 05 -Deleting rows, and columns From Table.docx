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8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8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17DEE191"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03-06-2025</w:t>
      </w:r>
    </w:p>
    <w:p w14:paraId="1F75088B">
      <w:pPr>
        <w:ind w:left="0" w:leftChars="0" w:firstLine="0" w:firstLineChars="0"/>
        <w:jc w:val="both"/>
        <w:rPr>
          <w:rFonts w:hint="default"/>
          <w:lang w:val="en-US"/>
        </w:rPr>
      </w:pPr>
    </w:p>
    <w:p w14:paraId="5DAB5E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1"/>
          <w:szCs w:val="21"/>
          <w:bdr w:val="none" w:color="auto" w:sz="0" w:space="0"/>
          <w:shd w:val="clear" w:fill="FFFFFF"/>
        </w:rPr>
        <w:t>Deleting rows, and columns From Table </w:t>
      </w:r>
    </w:p>
    <w:p w14:paraId="3B3B7CA4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674837F4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So for this we are creating one more table called employee2 , and using INT for emp_id instead of SERIAL.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So in this case we should maually give the emp_id while inserting data to table.</w:t>
      </w:r>
      <w:r>
        <w:rPr>
          <w:rFonts w:hint="default"/>
          <w:lang w:val="en-US"/>
        </w:rPr>
        <w:br w:type="textWrapping"/>
      </w:r>
    </w:p>
    <w:p w14:paraId="2212434B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Table query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create table employee2(</w:t>
      </w:r>
    </w:p>
    <w:p w14:paraId="069B840A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emp_id INT Primary Key,</w:t>
      </w:r>
    </w:p>
    <w:p w14:paraId="0D368347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 varchar(100) not null,</w:t>
      </w:r>
    </w:p>
    <w:p w14:paraId="146A4EB4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position varchar(50),</w:t>
      </w:r>
    </w:p>
    <w:p w14:paraId="30FB0C77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department varchar(50),</w:t>
      </w:r>
    </w:p>
    <w:p w14:paraId="2F335408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hire_date DATE,</w:t>
      </w:r>
    </w:p>
    <w:p w14:paraId="5FF260AA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salary NUMERIC(10,2)</w:t>
      </w:r>
    </w:p>
    <w:p w14:paraId="3D8A9A8A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49D90A28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63800EC1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To see data </w:t>
      </w:r>
    </w:p>
    <w:p w14:paraId="0C4AC2A0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* from employee2;</w:t>
      </w:r>
    </w:p>
    <w:p w14:paraId="67062925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To insert data:</w:t>
      </w:r>
    </w:p>
    <w:p w14:paraId="65D7DD59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employee2(emp_id,name,Position,department,hire_date,salary)</w:t>
      </w:r>
    </w:p>
    <w:p w14:paraId="6A946FFB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values (101,'Babu','Owner','Project','2022-05-10','50000.00'),</w:t>
      </w:r>
    </w:p>
    <w:p w14:paraId="26E40549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(102,'Nithish','CEO','Technology','2023-09-01','65000.00'),</w:t>
      </w:r>
    </w:p>
    <w:p w14:paraId="69D317EC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(103,'Hari','Creative Head','VFX','2024-05-22','30000.00'),</w:t>
      </w:r>
    </w:p>
    <w:p w14:paraId="1A68A8FC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(104, 'prasanna','Producer','Agri','2025-12-15','45000.00');</w:t>
      </w:r>
    </w:p>
    <w:p w14:paraId="0DF4B913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14044C05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04BED7E5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To delete any particular row using where function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delete from employee2 </w:t>
      </w:r>
    </w:p>
    <w:p w14:paraId="2E5A0AD5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where department='VFX'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or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delete from employee2 </w:t>
      </w:r>
    </w:p>
    <w:p w14:paraId="68024EE3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where department=103</w:t>
      </w:r>
    </w:p>
    <w:p w14:paraId="55C35F39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737B4C80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This will delete that particular row of data specified.</w:t>
      </w:r>
    </w:p>
    <w:p w14:paraId="0983FEBB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56931133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478007D6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To delete specific column use ALTER function :</w:t>
      </w:r>
    </w:p>
    <w:p w14:paraId="799DAC0F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69BE00D6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Use DROP function while deleting the column,table,database.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To delete the column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alter table employee2 </w:t>
      </w:r>
    </w:p>
    <w:p w14:paraId="579EEC88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drop column salary;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to delete the table we can use if exists function so it will check and delete the table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drop table if exists employee2;</w:t>
      </w:r>
      <w:bookmarkStart w:id="1" w:name="_GoBack"/>
      <w:bookmarkEnd w:id="1"/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7A583C"/>
    <w:rsid w:val="15566E11"/>
    <w:rsid w:val="30B7098A"/>
    <w:rsid w:val="33977463"/>
    <w:rsid w:val="449C1812"/>
    <w:rsid w:val="4A711958"/>
    <w:rsid w:val="64B97A50"/>
    <w:rsid w:val="65882F94"/>
    <w:rsid w:val="69B103D3"/>
    <w:rsid w:val="6BBA6A27"/>
    <w:rsid w:val="7829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customStyle="1" w:styleId="7">
    <w:name w:val="无间隔 Char"/>
    <w:basedOn w:val="3"/>
    <w:link w:val="8"/>
    <w:uiPriority w:val="0"/>
    <w:rPr>
      <w:rFonts w:hint="default" w:ascii="Times New Roman" w:hAnsi="Times New Roman" w:eastAsia="SimSun"/>
      <w:sz w:val="22"/>
    </w:rPr>
  </w:style>
  <w:style w:type="paragraph" w:customStyle="1" w:styleId="8">
    <w:name w:val="No Spacing"/>
    <w:link w:val="7"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4118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2025-06-20T13:17:36Z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18EA524956CE43C0B3FAAA9ADB1FC531_13</vt:lpwstr>
  </property>
</Properties>
</file>