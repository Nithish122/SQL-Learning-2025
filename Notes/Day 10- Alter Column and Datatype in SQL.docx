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133189">
      <w:pPr>
        <w:jc w:val="center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5158105</wp:posOffset>
                </wp:positionV>
                <wp:extent cx="3864610" cy="732155"/>
                <wp:effectExtent l="0" t="0" r="6350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610" cy="73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D8166A">
                            <w:pPr>
                              <w:pStyle w:val="9"/>
                              <w:rPr>
                                <w:rFonts w:hint="default"/>
                                <w:sz w:val="84"/>
                              </w:rPr>
                            </w:pPr>
                            <w:bookmarkStart w:id="0" w:name="_Title#3910760528"/>
                            <w:r>
                              <w:rPr>
                                <w:rFonts w:hint="default"/>
                                <w:sz w:val="84"/>
                                <w:lang w:val="en-US" w:eastAsia="zh-CN"/>
                              </w:rPr>
                              <w:t>SQL Learning</w:t>
                            </w:r>
                            <w:bookmarkEnd w:id="0"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pt;margin-top:406.15pt;height:57.65pt;width:304.3pt;z-index:251660288;mso-width-relative:page;mso-height-relative:page;" fillcolor="#FFFFFF" filled="t" stroked="f" coordsize="21600,21600" o:gfxdata="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g8GTytkA&#10;AAALAQAADwAAAAAAAAABACAAAAAiAAAAZHJzL2Rvd25yZXYueG1sUEsBAhQAFAAAAAgAh07iQNli&#10;MQSsAQAAbgMAAA4AAAAAAAAAAQAgAAAAKAEAAGRycy9lMm9Eb2MueG1sUEsFBgAAAAAGAAYAWQEA&#10;AE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1FD8166A">
                      <w:pPr>
                        <w:pStyle w:val="9"/>
                        <w:rPr>
                          <w:rFonts w:hint="default"/>
                          <w:sz w:val="84"/>
                        </w:rPr>
                      </w:pPr>
                      <w:bookmarkStart w:id="0" w:name="_Title#3910760528"/>
                      <w:r>
                        <w:rPr>
                          <w:rFonts w:hint="default"/>
                          <w:sz w:val="84"/>
                          <w:lang w:val="en-US" w:eastAsia="zh-CN"/>
                        </w:rPr>
                        <w:t>SQL Learning</w:t>
                      </w:r>
                      <w:bookmarkEnd w:id="0"/>
                    </w:p>
                  </w:txbxContent>
                </v:textbox>
              </v:rect>
            </w:pict>
          </mc:Fallback>
        </mc:AlternateConten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 w14:paraId="185A77FA">
      <w:pPr>
        <w:ind w:left="0" w:leftChars="0" w:firstLine="0" w:firstLineChars="0"/>
        <w:jc w:val="center"/>
        <w:sectPr>
          <w:pgSz w:w="11906" w:h="16838"/>
          <w:pgMar w:top="440" w:right="706" w:bottom="1440" w:left="1000" w:header="720" w:footer="720" w:gutter="0"/>
          <w:pgBorders>
            <w:top w:val="triple" w:color="auto" w:sz="4" w:space="1"/>
            <w:left w:val="triple" w:color="auto" w:sz="4" w:space="4"/>
            <w:bottom w:val="triple" w:color="auto" w:sz="4" w:space="1"/>
            <w:right w:val="triple" w:color="auto" w:sz="4" w:space="4"/>
          </w:pgBorders>
          <w:cols w:space="720" w:num="1"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5815965</wp:posOffset>
                </wp:positionV>
                <wp:extent cx="2147570" cy="327025"/>
                <wp:effectExtent l="0" t="0" r="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77517"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Nithish Gowda</w:t>
                            </w:r>
                          </w:p>
                        </w:txbxContent>
                      </wps:txbx>
                      <wps:bodyPr lIns="0" tIns="45720" rIns="91440" bIns="45720" anchor="b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25pt;margin-top:457.95pt;height:25.75pt;width:169.1pt;z-index:251661312;v-text-anchor:bottom;mso-width-relative:page;mso-height-relative:page;" filled="f" stroked="f" coordsize="21600,21600" o:gfxdata="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muokzaAAAACwEAAA8AAAAAAAAAAQAgAAAAIgAAAGRycy9kb3ducmV2Lnht&#10;bFBLAQIUABQAAAAIAIdO4kAXyc9/vgEAAI4DAAAOAAAAAAAAAAEAIAAAACk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1.27mm,2.54mm,1.27mm">
                  <w:txbxContent>
                    <w:p w14:paraId="48877517"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Nithish Gowda</w:t>
                      </w:r>
                    </w:p>
                  </w:txbxContent>
                </v:textbox>
              </v:rect>
            </w:pict>
          </mc:Fallback>
        </mc:AlternateContent>
      </w:r>
    </w:p>
    <w:p w14:paraId="1BF5282A">
      <w:pPr>
        <w:ind w:left="0" w:leftChars="0" w:firstLine="0" w:firstLineChars="0"/>
        <w:jc w:val="center"/>
        <w:rPr>
          <w:rFonts w:hint="default"/>
          <w:lang w:val="en-US"/>
        </w:rPr>
      </w:pPr>
    </w:p>
    <w:p w14:paraId="3C47955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  <w:t>Alter Column and Datatype in SQL </w:t>
      </w:r>
    </w:p>
    <w:p w14:paraId="4A34603C"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</w:pPr>
    </w:p>
    <w:p w14:paraId="3449EEB2">
      <w:p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  <w:t>----to rename the username column to full name-----</w:t>
      </w:r>
    </w:p>
    <w:p w14:paraId="357EEB46">
      <w:p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  <w:t>alter table upData</w:t>
      </w:r>
    </w:p>
    <w:p w14:paraId="7E7348CE">
      <w:p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  <w:t>rename username to full_name;</w:t>
      </w:r>
    </w:p>
    <w:p w14:paraId="5BCD6017">
      <w:p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</w:pPr>
    </w:p>
    <w:p w14:paraId="7DEA0B7E">
      <w:p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  <w:t>----to change age column datatype from int to small_int-----</w:t>
      </w:r>
    </w:p>
    <w:p w14:paraId="7333BE6B">
      <w:p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  <w:t>alter table upData</w:t>
      </w:r>
    </w:p>
    <w:p w14:paraId="56350CDA">
      <w:p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  <w:t>alter column age type smallint;</w:t>
      </w:r>
    </w:p>
    <w:p w14:paraId="1EE529AE">
      <w:p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</w:pPr>
    </w:p>
    <w:p w14:paraId="76D31ECF">
      <w:p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  <w:t>---to add constraint not null to city column------</w:t>
      </w:r>
    </w:p>
    <w:p w14:paraId="5AC48BFD">
      <w:p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  <w:t>alter table updata</w:t>
      </w:r>
    </w:p>
    <w:p w14:paraId="51A0E4E7">
      <w:p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  <w:t xml:space="preserve">alter column city </w:t>
      </w:r>
    </w:p>
    <w:p w14:paraId="5C74499D">
      <w:p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  <w:t>set not null;</w:t>
      </w:r>
    </w:p>
    <w:p w14:paraId="77562EB4">
      <w:p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</w:pPr>
    </w:p>
    <w:p w14:paraId="4F937020">
      <w:p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  <w:t>-----to add check constraint to age----</w:t>
      </w:r>
    </w:p>
    <w:p w14:paraId="613ACCC6">
      <w:p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  <w:t>alter table updata</w:t>
      </w:r>
    </w:p>
    <w:p w14:paraId="721CD20D">
      <w:p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  <w:t>add constraint age check(age&gt;=18);</w:t>
      </w:r>
    </w:p>
    <w:p w14:paraId="176903C3">
      <w:p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</w:pPr>
    </w:p>
    <w:p w14:paraId="38EA8E8F">
      <w:p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  <w:t>---if we have to drop any constraint if already exists----</w:t>
      </w:r>
    </w:p>
    <w:p w14:paraId="36B756F0">
      <w:p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  <w:t>alter table updata</w:t>
      </w:r>
    </w:p>
    <w:p w14:paraId="5A002F44">
      <w:p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  <w:t>drop constraint age;</w:t>
      </w:r>
    </w:p>
    <w:p w14:paraId="08BA52E6">
      <w:p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</w:pPr>
    </w:p>
    <w:p w14:paraId="3273567E">
      <w:p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</w:pPr>
    </w:p>
    <w:p w14:paraId="796A8F82">
      <w:p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  <w:t>--to alter tablename ----</w:t>
      </w:r>
    </w:p>
    <w:p w14:paraId="37B4CB6D">
      <w:p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  <w:t>alter table updata</w:t>
      </w:r>
    </w:p>
    <w:p w14:paraId="5ECF9593">
      <w:p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  <w:t>rename to dataup;</w:t>
      </w:r>
    </w:p>
    <w:p w14:paraId="00995C3F">
      <w:pP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</w:pPr>
    </w:p>
    <w:p w14:paraId="5CC77BF9"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  <w:t>select * from dataup;</w:t>
      </w:r>
    </w:p>
    <w:p w14:paraId="2CCAB4BD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29BE137B"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 this lecture I learnt about how to change or alter column name datatype etc.,</w:t>
      </w:r>
      <w:bookmarkStart w:id="1" w:name="_GoBack"/>
      <w:bookmarkEnd w:id="1"/>
    </w:p>
    <w:sectPr>
      <w:pgSz w:w="11906" w:h="16838"/>
      <w:pgMar w:top="440" w:right="706" w:bottom="1440" w:left="1000" w:header="720" w:footer="720" w:gutter="0"/>
      <w:pgBorders>
        <w:top w:val="triple" w:color="auto" w:sz="4" w:space="1"/>
        <w:left w:val="triple" w:color="auto" w:sz="4" w:space="4"/>
        <w:bottom w:val="triple" w:color="auto" w:sz="4" w:space="1"/>
        <w:right w:val="trip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7A583C"/>
    <w:rsid w:val="11F94A6A"/>
    <w:rsid w:val="15566E11"/>
    <w:rsid w:val="19044F98"/>
    <w:rsid w:val="2F511A19"/>
    <w:rsid w:val="30B7098A"/>
    <w:rsid w:val="31D15CF0"/>
    <w:rsid w:val="32AA07AD"/>
    <w:rsid w:val="33977463"/>
    <w:rsid w:val="3E617FE4"/>
    <w:rsid w:val="449C1812"/>
    <w:rsid w:val="494816FA"/>
    <w:rsid w:val="4A711958"/>
    <w:rsid w:val="4C184AB0"/>
    <w:rsid w:val="4D827837"/>
    <w:rsid w:val="50C51F13"/>
    <w:rsid w:val="52890F1A"/>
    <w:rsid w:val="58086CFC"/>
    <w:rsid w:val="6163767F"/>
    <w:rsid w:val="633E534E"/>
    <w:rsid w:val="64B97A50"/>
    <w:rsid w:val="65882F94"/>
    <w:rsid w:val="69B103D3"/>
    <w:rsid w:val="6BBA6A27"/>
    <w:rsid w:val="6E356BC1"/>
    <w:rsid w:val="78293085"/>
    <w:rsid w:val="7AD95625"/>
    <w:rsid w:val="7E24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1"/>
      <w:lang w:val="en-US" w:eastAsia="zh-CN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character" w:customStyle="1" w:styleId="8">
    <w:name w:val="无间隔 Char"/>
    <w:basedOn w:val="3"/>
    <w:link w:val="9"/>
    <w:uiPriority w:val="0"/>
    <w:rPr>
      <w:rFonts w:hint="default" w:ascii="Times New Roman" w:hAnsi="Times New Roman" w:eastAsia="SimSun"/>
      <w:sz w:val="22"/>
    </w:rPr>
  </w:style>
  <w:style w:type="paragraph" w:customStyle="1" w:styleId="9">
    <w:name w:val="No Spacing"/>
    <w:link w:val="8"/>
    <w:uiPriority w:val="0"/>
    <w:rPr>
      <w:rFonts w:hint="default" w:ascii="Times New Roman" w:hAnsi="Times New Roman" w:eastAsia="SimSun" w:cstheme="minorBidi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Kingsoft\WPS%20Office\12.2.0.21179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</customSectProps>
  <customShpExts>
    <customShpInfo spid="_x0000_s102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293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2025-05-28T16:31:00Z</dcterms:created>
  <dc:creator>Nithish G</dc:creator>
  <cp:lastModifiedBy>Nithish G</cp:lastModifiedBy>
  <dcterms:modified xsi:type="dcterms:W3CDTF">2025-07-06T16:55:02Z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0B16C25AFDB44C48BA5967329C326558_13</vt:lpwstr>
  </property>
</Properties>
</file>