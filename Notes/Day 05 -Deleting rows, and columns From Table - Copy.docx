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8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8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17DEE191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03-06-2025</w:t>
      </w:r>
    </w:p>
    <w:p w14:paraId="1F75088B">
      <w:pPr>
        <w:ind w:left="0" w:leftChars="0" w:firstLine="0" w:firstLineChars="0"/>
        <w:jc w:val="both"/>
        <w:rPr>
          <w:rFonts w:hint="default"/>
          <w:lang w:val="en-US"/>
        </w:rPr>
      </w:pPr>
    </w:p>
    <w:p w14:paraId="5DAB5E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1"/>
          <w:szCs w:val="21"/>
          <w:shd w:val="clear" w:fill="FFFFFF"/>
        </w:rPr>
        <w:t>Deleting rows, and columns From Table </w:t>
      </w:r>
    </w:p>
    <w:p w14:paraId="3B3B7CA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74837F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So for this we are creating one more table called employee2 , and using INT for emp_id instead of SERIAL.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 in this case we should maually give the emp_id while inserting data to table.</w:t>
      </w:r>
      <w:r>
        <w:rPr>
          <w:rFonts w:hint="default"/>
          <w:lang w:val="en-US"/>
        </w:rPr>
        <w:br w:type="textWrapping"/>
      </w:r>
    </w:p>
    <w:p w14:paraId="2212434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Table query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create table employee2(</w:t>
      </w:r>
    </w:p>
    <w:p w14:paraId="069B840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emp_id INT Primary Key,</w:t>
      </w:r>
    </w:p>
    <w:p w14:paraId="0D36834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 varchar(100) not null,</w:t>
      </w:r>
    </w:p>
    <w:p w14:paraId="146A4EB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position varchar(50),</w:t>
      </w:r>
    </w:p>
    <w:p w14:paraId="30FB0C7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department varchar(50),</w:t>
      </w:r>
    </w:p>
    <w:p w14:paraId="2F33540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hire_date DATE,</w:t>
      </w:r>
    </w:p>
    <w:p w14:paraId="5FF260A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salary NUMERIC(10,2)</w:t>
      </w:r>
    </w:p>
    <w:p w14:paraId="3D8A9A8A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9D90A2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3800EC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see data </w:t>
      </w:r>
    </w:p>
    <w:p w14:paraId="0C4AC2A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* from employee2;</w:t>
      </w:r>
    </w:p>
    <w:p w14:paraId="1CBC0642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706292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insert data:</w:t>
      </w:r>
    </w:p>
    <w:p w14:paraId="65D7DD5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insert into employee2(emp_id,name,Position,department,hire_date,salary)</w:t>
      </w:r>
    </w:p>
    <w:p w14:paraId="6A946FF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values (101,'Babu','Owner','Project','2022-05-10','50000.00'),</w:t>
      </w:r>
    </w:p>
    <w:p w14:paraId="26E4054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(102,'Nithish','CEO','Technology','2023-09-01','65000.00'),</w:t>
      </w:r>
    </w:p>
    <w:p w14:paraId="69D317E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(103,'Hari','Creative Head','VFX','2024-05-22','30000.00'),</w:t>
      </w:r>
    </w:p>
    <w:p w14:paraId="1A68A8F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(104, 'prasanna','Producer','Agri','2025-12-15','45000.00');</w:t>
      </w:r>
    </w:p>
    <w:p w14:paraId="0DF4B91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4044C0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7E638B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 delete any particular row using where function </w:t>
      </w:r>
      <w:r>
        <w:rPr>
          <w:rFonts w:hint="default"/>
          <w:lang w:val="en-US"/>
        </w:rPr>
        <w:br w:type="textWrapping"/>
      </w:r>
    </w:p>
    <w:p w14:paraId="11FF847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delete all rows we can use </w:t>
      </w:r>
      <w:r>
        <w:rPr>
          <w:rFonts w:hint="default"/>
          <w:b/>
          <w:bCs/>
          <w:lang w:val="en-US"/>
        </w:rPr>
        <w:t>truncate function</w:t>
      </w:r>
      <w:r>
        <w:rPr>
          <w:rFonts w:hint="default"/>
          <w:lang w:val="en-US"/>
        </w:rPr>
        <w:t>.that will delete all rows of data in the table .</w:t>
      </w:r>
    </w:p>
    <w:p w14:paraId="3186244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4BED7E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delete from employee2 </w:t>
      </w:r>
    </w:p>
    <w:p w14:paraId="2E5A0AD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department='VFX';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or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delete from employee2 </w:t>
      </w:r>
    </w:p>
    <w:p w14:paraId="68024EE3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where emp_id=103;</w:t>
      </w:r>
    </w:p>
    <w:p w14:paraId="55C35F39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37B4C8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will delete that particular row of data specified.</w:t>
      </w:r>
    </w:p>
    <w:p w14:paraId="0983FEBB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693113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78007D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delete specific column use ALTER function :</w:t>
      </w:r>
      <w:bookmarkStart w:id="1" w:name="_GoBack"/>
      <w:bookmarkEnd w:id="1"/>
    </w:p>
    <w:p w14:paraId="799DAC0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2AC254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Use DROP function while deleting the column,table,database.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To delete the column :</w:t>
      </w:r>
    </w:p>
    <w:p w14:paraId="69BE00D6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alter table employee2 </w:t>
      </w:r>
    </w:p>
    <w:p w14:paraId="579EEC88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drop column salary;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to delete the table we can use</w:t>
      </w:r>
      <w:r>
        <w:rPr>
          <w:rFonts w:hint="default"/>
          <w:b/>
          <w:bCs/>
          <w:lang w:val="en-US"/>
        </w:rPr>
        <w:t xml:space="preserve"> if exists function so it will check and delete the table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drop table if exists employee2;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to delete database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drop database if exists Company;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5566E11"/>
    <w:rsid w:val="1BCC17A8"/>
    <w:rsid w:val="25000FA3"/>
    <w:rsid w:val="30B7098A"/>
    <w:rsid w:val="33977463"/>
    <w:rsid w:val="449C1812"/>
    <w:rsid w:val="4A711958"/>
    <w:rsid w:val="55F97F96"/>
    <w:rsid w:val="64B97A50"/>
    <w:rsid w:val="65882F94"/>
    <w:rsid w:val="69B103D3"/>
    <w:rsid w:val="6BBA6A27"/>
    <w:rsid w:val="7829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7">
    <w:name w:val="无间隔 Char"/>
    <w:basedOn w:val="3"/>
    <w:link w:val="8"/>
    <w:uiPriority w:val="0"/>
    <w:rPr>
      <w:rFonts w:hint="default" w:ascii="Times New Roman" w:hAnsi="Times New Roman" w:eastAsia="SimSun"/>
      <w:sz w:val="22"/>
    </w:rPr>
  </w:style>
  <w:style w:type="paragraph" w:customStyle="1" w:styleId="8">
    <w:name w:val="No Spacing"/>
    <w:link w:val="7"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4128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2025-07-06T10:49:13Z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18EA524956CE43C0B3FAAA9ADB1FC531_13</vt:lpwstr>
  </property>
</Properties>
</file>