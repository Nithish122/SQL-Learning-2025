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133189">
      <w:pPr>
        <w:jc w:val="center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901700</wp:posOffset>
                </wp:positionH>
                <wp:positionV relativeFrom="paragraph">
                  <wp:posOffset>5158105</wp:posOffset>
                </wp:positionV>
                <wp:extent cx="3864610" cy="732155"/>
                <wp:effectExtent l="0" t="0" r="6350" b="1460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4610" cy="732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D8166A">
                            <w:pPr>
                              <w:pStyle w:val="9"/>
                              <w:rPr>
                                <w:rFonts w:hint="default"/>
                                <w:sz w:val="84"/>
                              </w:rPr>
                            </w:pPr>
                            <w:bookmarkStart w:id="0" w:name="_Title#3910760528"/>
                            <w:r>
                              <w:rPr>
                                <w:rFonts w:hint="default"/>
                                <w:sz w:val="84"/>
                                <w:lang w:val="en-US" w:eastAsia="zh-CN"/>
                              </w:rPr>
                              <w:t>SQL Learning</w:t>
                            </w:r>
                            <w:bookmarkEnd w:id="0"/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1pt;margin-top:406.15pt;height:57.65pt;width:304.3pt;z-index:251660288;mso-width-relative:page;mso-height-relative:page;" fillcolor="#FFFFFF" filled="t" stroked="f" coordsize="21600,21600" o:gfxdata="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g8GTytkA&#10;AAALAQAADwAAAAAAAAABACAAAAAiAAAAZHJzL2Rvd25yZXYueG1sUEsBAhQAFAAAAAgAh07iQNli&#10;MQSsAQAAbgMAAA4AAAAAAAAAAQAgAAAAKAEAAGRycy9lMm9Eb2MueG1sUEsFBgAAAAAGAAYAWQEA&#10;AEY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1FD8166A">
                      <w:pPr>
                        <w:pStyle w:val="9"/>
                        <w:rPr>
                          <w:rFonts w:hint="default"/>
                          <w:sz w:val="84"/>
                        </w:rPr>
                      </w:pPr>
                      <w:bookmarkStart w:id="0" w:name="_Title#3910760528"/>
                      <w:r>
                        <w:rPr>
                          <w:rFonts w:hint="default"/>
                          <w:sz w:val="84"/>
                          <w:lang w:val="en-US" w:eastAsia="zh-CN"/>
                        </w:rPr>
                        <w:t>SQL Learning</w:t>
                      </w:r>
                      <w:bookmarkEnd w:id="0"/>
                    </w:p>
                  </w:txbxContent>
                </v:textbox>
              </v:rect>
            </w:pict>
          </mc:Fallback>
        </mc:AlternateContent>
      </w:r>
      <w:r>
        <w:rPr>
          <w:rFonts w:hint="eastAsia" w:eastAsia="SimSun"/>
          <w:lang w:eastAsia="zh-CN"/>
        </w:rPr>
        <w:pict>
          <v:shape id="_x0000_s1029" o:spid="_x0000_s1029" o:spt="75" type="#_x0000_t75" style="position:absolute;left:0pt;height:453.4pt;width:612.5pt;mso-position-horizontal:left;mso-position-horizontal-relative:page;mso-position-vertical:top;mso-position-vertical-relative:page;z-index:-251657216;mso-width-relative:page;mso-height-relative:page;" filled="f" o:preferrelative="t" stroked="f" coordsize="21600,21600">
            <v:path/>
            <v:fill on="f" focussize="0,0"/>
            <v:stroke on="f"/>
            <v:imagedata r:id="rId4" o:title="未标题-1"/>
            <o:lock v:ext="edit" grouping="f" rotation="f" text="f" aspectratio="t"/>
          </v:shape>
        </w:pict>
      </w:r>
    </w:p>
    <w:p w14:paraId="185A77FA">
      <w:pPr>
        <w:ind w:left="0" w:leftChars="0" w:firstLine="0" w:firstLineChars="0"/>
        <w:jc w:val="center"/>
        <w:sectPr>
          <w:pgSz w:w="11906" w:h="16838"/>
          <w:pgMar w:top="440" w:right="706" w:bottom="1440" w:left="1000" w:header="720" w:footer="720" w:gutter="0"/>
          <w:pgBorders>
            <w:top w:val="triple" w:color="auto" w:sz="4" w:space="1"/>
            <w:left w:val="triple" w:color="auto" w:sz="4" w:space="4"/>
            <w:bottom w:val="triple" w:color="auto" w:sz="4" w:space="1"/>
            <w:right w:val="triple" w:color="auto" w:sz="4" w:space="4"/>
          </w:pgBorders>
          <w:cols w:space="720" w:num="1"/>
          <w:docGrid w:linePitch="360" w:charSpace="0"/>
        </w:sect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3965575</wp:posOffset>
                </wp:positionH>
                <wp:positionV relativeFrom="paragraph">
                  <wp:posOffset>5815965</wp:posOffset>
                </wp:positionV>
                <wp:extent cx="2147570" cy="327025"/>
                <wp:effectExtent l="0" t="0" r="0" b="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570" cy="32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877517">
                            <w:pPr>
                              <w:ind w:left="0" w:leftChars="0" w:right="0" w:rightChars="0" w:firstLine="0" w:firstLineChars="0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Nithish Gowda</w:t>
                            </w:r>
                          </w:p>
                        </w:txbxContent>
                      </wps:txbx>
                      <wps:bodyPr lIns="0" tIns="45720" rIns="91440" bIns="45720" anchor="b" anchorCtr="0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2.25pt;margin-top:457.95pt;height:25.75pt;width:169.1pt;z-index:251661312;v-text-anchor:bottom;mso-width-relative:page;mso-height-relative:page;" filled="f" stroked="f" coordsize="21600,21600" o:gfxdata="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MmuokzaAAAACwEAAA8AAAAAAAAAAQAgAAAAIgAAAGRycy9kb3ducmV2Lnht&#10;bFBLAQIUABQAAAAIAIdO4kAXyc9/vgEAAI4DAAAOAAAAAAAAAAEAIAAAACkBAABkcnMvZTJvRG9j&#10;LnhtbFBLBQYAAAAABgAGAFkBAABZBQAAAAA=&#10;">
                <v:fill on="f" focussize="0,0"/>
                <v:stroke on="f"/>
                <v:imagedata o:title=""/>
                <o:lock v:ext="edit" aspectratio="f"/>
                <v:textbox inset="0mm,1.27mm,2.54mm,1.27mm">
                  <w:txbxContent>
                    <w:p w14:paraId="48877517">
                      <w:pPr>
                        <w:ind w:left="0" w:leftChars="0" w:right="0" w:rightChars="0" w:firstLine="0" w:firstLineChars="0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Nithish Gowda</w:t>
                      </w:r>
                    </w:p>
                  </w:txbxContent>
                </v:textbox>
              </v:rect>
            </w:pict>
          </mc:Fallback>
        </mc:AlternateContent>
      </w:r>
    </w:p>
    <w:p w14:paraId="79498221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Set Operators 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 xml:space="preserve">operators                                                         description </w:t>
      </w:r>
    </w:p>
    <w:p w14:paraId="1167B84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UNION                                        combines result, removes duplicate</w:t>
      </w:r>
    </w:p>
    <w:p w14:paraId="607C354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UNION ALL                                combines result,  keeps duplicate</w:t>
      </w:r>
    </w:p>
    <w:p w14:paraId="5E5AD9CA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INTERSECT                               return common result</w:t>
      </w:r>
    </w:p>
    <w:p w14:paraId="57B09513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EXCEPT                                      return result in first,not second.</w:t>
      </w:r>
    </w:p>
    <w:p w14:paraId="1DE30D4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76272FFD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313A0E8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0CA18D63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create table student_2023(</w:t>
      </w:r>
    </w:p>
    <w:p w14:paraId="3342137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student_id int primary key,</w:t>
      </w:r>
    </w:p>
    <w:p w14:paraId="24211D33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student_name varchar(100),</w:t>
      </w:r>
    </w:p>
    <w:p w14:paraId="1AFF0231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course  varchar(50)</w:t>
      </w:r>
    </w:p>
    <w:p w14:paraId="1C473054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);</w:t>
      </w:r>
    </w:p>
    <w:p w14:paraId="11F26F28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7D8C6191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insert into student_2023 (student_id,student_name,course)</w:t>
      </w:r>
    </w:p>
    <w:p w14:paraId="014AC47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values</w:t>
      </w:r>
    </w:p>
    <w:p w14:paraId="1254170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('1','aarva ','computer science'),</w:t>
      </w:r>
    </w:p>
    <w:p w14:paraId="3C723510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('2','ishitha','mechanical engineering'),</w:t>
      </w:r>
    </w:p>
    <w:p w14:paraId="5F3CBF8A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('3','kabir','electronics'),</w:t>
      </w:r>
    </w:p>
    <w:p w14:paraId="2C52A19E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('4','ananya','civil engineering'),</w:t>
      </w:r>
    </w:p>
    <w:p w14:paraId="4886877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('5','rahul','computer science');</w:t>
      </w:r>
    </w:p>
    <w:p w14:paraId="3CE6725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7D3C8B7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select * from student_2023;</w:t>
      </w:r>
    </w:p>
    <w:p w14:paraId="244A73EE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0C05F61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create table student_2024(</w:t>
      </w:r>
    </w:p>
    <w:p w14:paraId="41A482BA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student_id int primary key,</w:t>
      </w:r>
    </w:p>
    <w:p w14:paraId="0800600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student_name varchar(100),</w:t>
      </w:r>
    </w:p>
    <w:p w14:paraId="07679D6D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course  varchar(50)</w:t>
      </w:r>
    </w:p>
    <w:p w14:paraId="7281308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);</w:t>
      </w:r>
    </w:p>
    <w:p w14:paraId="4439730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1E3B3A6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insert into student_2024 (student_id,student_name,course)</w:t>
      </w:r>
    </w:p>
    <w:p w14:paraId="4B98E5E8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values</w:t>
      </w:r>
    </w:p>
    <w:p w14:paraId="6F9D732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('3','kabir','electronics'), --same as student_2023</w:t>
      </w:r>
    </w:p>
    <w:p w14:paraId="54897D3D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('4','ananya','civil engineering'),--same as student_2023</w:t>
      </w:r>
    </w:p>
    <w:p w14:paraId="6EDD5035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('6','meera','computer science'),</w:t>
      </w:r>
    </w:p>
    <w:p w14:paraId="72D9DF7B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('7','vikram','maths'),</w:t>
      </w:r>
    </w:p>
    <w:p w14:paraId="74AE9A7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('8','sanya','physics')</w:t>
      </w:r>
    </w:p>
    <w:p w14:paraId="29BFE32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;</w:t>
      </w:r>
    </w:p>
    <w:p w14:paraId="39584A6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282E3F2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select * from student_2024;</w:t>
      </w:r>
    </w:p>
    <w:p w14:paraId="57010090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7C45D8DA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---union---combines result, removes duplicate------</w:t>
      </w:r>
    </w:p>
    <w:p w14:paraId="0C31A004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select student_name,course from student_2023</w:t>
      </w:r>
    </w:p>
    <w:p w14:paraId="732B6F9E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union </w:t>
      </w:r>
    </w:p>
    <w:p w14:paraId="37E618F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select student_name,course from student_2024;</w:t>
      </w:r>
    </w:p>
    <w:p w14:paraId="4C9D34D5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2325218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---UNION ALl-- combines result ,keep duplicate----</w:t>
      </w:r>
    </w:p>
    <w:p w14:paraId="5FB94E5D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select student_name,course from student_2023</w:t>
      </w:r>
    </w:p>
    <w:p w14:paraId="44395B11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union  all</w:t>
      </w:r>
    </w:p>
    <w:p w14:paraId="7B95ACF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select student_name,course from student_2024;</w:t>
      </w:r>
    </w:p>
    <w:p w14:paraId="13BBA273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56FCCD4E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---intersect-- returns common result in both tables--</w:t>
      </w:r>
    </w:p>
    <w:p w14:paraId="30A4E1C5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select student_name,course from student_2023</w:t>
      </w:r>
    </w:p>
    <w:p w14:paraId="49F0B375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intersect</w:t>
      </w:r>
    </w:p>
    <w:p w14:paraId="2C538037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select student_name,course from student_2024;</w:t>
      </w:r>
    </w:p>
    <w:p w14:paraId="52897228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2FC27D5E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---except---returns results in the first table but not in the second-----</w:t>
      </w:r>
    </w:p>
    <w:p w14:paraId="5476ED15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select student_name,course from student_2023</w:t>
      </w:r>
    </w:p>
    <w:p w14:paraId="2DF47E2B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except</w:t>
      </w:r>
    </w:p>
    <w:p w14:paraId="71B4042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select student_name,course from student_2024;</w:t>
      </w:r>
    </w:p>
    <w:p w14:paraId="3C1B9A83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5CB700C1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1E325A74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43FA010A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bookmarkStart w:id="1" w:name="_GoBack"/>
      <w:bookmarkEnd w:id="1"/>
    </w:p>
    <w:sectPr>
      <w:pgSz w:w="11906" w:h="16838"/>
      <w:pgMar w:top="440" w:right="706" w:bottom="1440" w:left="1000" w:header="720" w:footer="720" w:gutter="0"/>
      <w:pgBorders>
        <w:top w:val="triple" w:color="auto" w:sz="4" w:space="1"/>
        <w:left w:val="triple" w:color="auto" w:sz="4" w:space="4"/>
        <w:bottom w:val="triple" w:color="auto" w:sz="4" w:space="1"/>
        <w:right w:val="trip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7A583C"/>
    <w:rsid w:val="11F94A6A"/>
    <w:rsid w:val="15566E11"/>
    <w:rsid w:val="19044F98"/>
    <w:rsid w:val="1FDB70F1"/>
    <w:rsid w:val="21537C7F"/>
    <w:rsid w:val="21B806E3"/>
    <w:rsid w:val="24D02576"/>
    <w:rsid w:val="297F3B23"/>
    <w:rsid w:val="2D4F514F"/>
    <w:rsid w:val="2F511A19"/>
    <w:rsid w:val="2F5647DA"/>
    <w:rsid w:val="30B7098A"/>
    <w:rsid w:val="31D15CF0"/>
    <w:rsid w:val="32AA07AD"/>
    <w:rsid w:val="33977463"/>
    <w:rsid w:val="37F00807"/>
    <w:rsid w:val="3A7A23A9"/>
    <w:rsid w:val="3E617FE4"/>
    <w:rsid w:val="3FCA3D33"/>
    <w:rsid w:val="3FFE1A2E"/>
    <w:rsid w:val="449C1812"/>
    <w:rsid w:val="477845A3"/>
    <w:rsid w:val="490B7EBD"/>
    <w:rsid w:val="494816FA"/>
    <w:rsid w:val="4A711958"/>
    <w:rsid w:val="4C184AB0"/>
    <w:rsid w:val="4D827837"/>
    <w:rsid w:val="50C51F13"/>
    <w:rsid w:val="51594984"/>
    <w:rsid w:val="52890F1A"/>
    <w:rsid w:val="53867518"/>
    <w:rsid w:val="55AE0AF7"/>
    <w:rsid w:val="563E640C"/>
    <w:rsid w:val="58086CFC"/>
    <w:rsid w:val="6163767F"/>
    <w:rsid w:val="619D77B2"/>
    <w:rsid w:val="633E534E"/>
    <w:rsid w:val="64B97A50"/>
    <w:rsid w:val="65882F94"/>
    <w:rsid w:val="67947F79"/>
    <w:rsid w:val="69B103D3"/>
    <w:rsid w:val="69EA60D3"/>
    <w:rsid w:val="6BBA6A27"/>
    <w:rsid w:val="6E356BC1"/>
    <w:rsid w:val="6FC36BFB"/>
    <w:rsid w:val="73CE56CD"/>
    <w:rsid w:val="78293085"/>
    <w:rsid w:val="7AD95625"/>
    <w:rsid w:val="7E24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theme="minorBidi"/>
      <w:kern w:val="2"/>
      <w:sz w:val="21"/>
      <w:lang w:val="en-US" w:eastAsia="zh-CN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character" w:customStyle="1" w:styleId="8">
    <w:name w:val="无间隔 Char"/>
    <w:basedOn w:val="3"/>
    <w:link w:val="9"/>
    <w:qFormat/>
    <w:uiPriority w:val="0"/>
    <w:rPr>
      <w:rFonts w:hint="default" w:ascii="Times New Roman" w:hAnsi="Times New Roman" w:eastAsia="SimSun"/>
      <w:sz w:val="22"/>
    </w:rPr>
  </w:style>
  <w:style w:type="paragraph" w:customStyle="1" w:styleId="9">
    <w:name w:val="No Spacing"/>
    <w:link w:val="8"/>
    <w:qFormat/>
    <w:uiPriority w:val="0"/>
    <w:rPr>
      <w:rFonts w:hint="default" w:ascii="Times New Roman" w:hAnsi="Times New Roman" w:eastAsia="SimSun" w:cstheme="minorBidi"/>
      <w:sz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Kingsoft\WPS%20Office\12.2.0.21179\office6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Grid"/>
      <sectRole val="1"/>
    </customSectPr>
  </customSectProps>
  <customShpExts>
    <customShpInfo spid="_x0000_s1026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2025-05-28T16:31:00Z</dcterms:created>
  <dc:creator>Nithish G</dc:creator>
  <cp:lastModifiedBy>Nithish G</cp:lastModifiedBy>
  <dcterms:modified xsi:type="dcterms:W3CDTF">2025-07-10T17:44:52Z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36952EC1A8FD4741B73DCE8044D8D3C7_13</vt:lpwstr>
  </property>
</Properties>
</file>