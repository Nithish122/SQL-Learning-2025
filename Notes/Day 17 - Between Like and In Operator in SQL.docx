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6DDE08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Between Like and In Operator in SQL</w:t>
      </w:r>
    </w:p>
    <w:p w14:paraId="307051EE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</w:p>
    <w:p w14:paraId="6394419C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----retrieve employees whose salary is between 40k and 60k - use between operator-----</w:t>
      </w:r>
    </w:p>
    <w:p w14:paraId="57A3FB6F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select first_name, salary from csvsql</w:t>
      </w:r>
    </w:p>
    <w:p w14:paraId="443F0EF4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where salary between 40000 AND 60000;</w:t>
      </w:r>
    </w:p>
    <w:p w14:paraId="5EAE6B6F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</w:p>
    <w:p w14:paraId="0D17726A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---find employees whose email address end with gmail.com - use LIke operator-----</w:t>
      </w:r>
    </w:p>
    <w:p w14:paraId="6263AB06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select first_name, email from csvsql</w:t>
      </w:r>
    </w:p>
    <w:p w14:paraId="183056B1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where email like '%gmail.com';</w:t>
      </w:r>
    </w:p>
    <w:p w14:paraId="3C733BFC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-- '%A' for last, 'A%' for starting from A, '%A%' for in between</w:t>
      </w:r>
    </w:p>
    <w:p w14:paraId="2CF490D0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</w:p>
    <w:p w14:paraId="7DAEC9BB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---retrieve employees who belong to either teh finance or marketing dept - use in operator ----</w:t>
      </w:r>
    </w:p>
    <w:p w14:paraId="3B8BE96A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select first_name, department from csvsql</w:t>
      </w:r>
    </w:p>
    <w:p w14:paraId="48584C33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where department   in ('Finance','Marketing');</w:t>
      </w:r>
    </w:p>
    <w:p w14:paraId="4968A091">
      <w:pPr>
        <w:widowControl w:val="0"/>
        <w:numPr>
          <w:ilvl w:val="0"/>
          <w:numId w:val="0"/>
        </w:numPr>
        <w:ind w:left="-619" w:leftChars="-295" w:firstLine="0" w:firstLineChars="0"/>
        <w:jc w:val="both"/>
        <w:rPr>
          <w:rFonts w:hint="default"/>
          <w:b/>
          <w:bCs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 w:offsetFrom="page"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02145"/>
    <w:rsid w:val="117A583C"/>
    <w:rsid w:val="11F94A6A"/>
    <w:rsid w:val="15566E11"/>
    <w:rsid w:val="19044F98"/>
    <w:rsid w:val="1FDB70F1"/>
    <w:rsid w:val="21537C7F"/>
    <w:rsid w:val="24D02576"/>
    <w:rsid w:val="297F3B23"/>
    <w:rsid w:val="2D4F514F"/>
    <w:rsid w:val="2F511A19"/>
    <w:rsid w:val="30B7098A"/>
    <w:rsid w:val="31D15CF0"/>
    <w:rsid w:val="32AA07AD"/>
    <w:rsid w:val="33977463"/>
    <w:rsid w:val="37F00807"/>
    <w:rsid w:val="3E617FE4"/>
    <w:rsid w:val="3FCA3D33"/>
    <w:rsid w:val="3FFE1A2E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2890F1A"/>
    <w:rsid w:val="55AE0AF7"/>
    <w:rsid w:val="563E640C"/>
    <w:rsid w:val="58086CFC"/>
    <w:rsid w:val="6163767F"/>
    <w:rsid w:val="619D77B2"/>
    <w:rsid w:val="633E534E"/>
    <w:rsid w:val="63E661F5"/>
    <w:rsid w:val="64B97A50"/>
    <w:rsid w:val="65882F94"/>
    <w:rsid w:val="67947F79"/>
    <w:rsid w:val="69B103D3"/>
    <w:rsid w:val="69EA60D3"/>
    <w:rsid w:val="6BBA6A27"/>
    <w:rsid w:val="6E356BC1"/>
    <w:rsid w:val="6FC36BFB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1472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2025-07-10T16:59:41Z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B4F1DCCB1D3C4726A5B265EA9831B8EE_13</vt:lpwstr>
  </property>
</Properties>
</file>