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49CFE61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Comparison operator</w:t>
      </w:r>
    </w:p>
    <w:p w14:paraId="7737817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8FE60F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393B1F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Operator                                   description</w:t>
      </w:r>
    </w:p>
    <w:p w14:paraId="5287225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=                                              equal to</w:t>
      </w:r>
    </w:p>
    <w:p w14:paraId="02BA411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!= or &lt;&gt;                                      not equal to</w:t>
      </w:r>
    </w:p>
    <w:p w14:paraId="33C08BA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&gt;                                               greater than</w:t>
      </w:r>
    </w:p>
    <w:p w14:paraId="18547A9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                                              less than</w:t>
      </w:r>
    </w:p>
    <w:p w14:paraId="7BD879F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&gt;=                                            greater than or equal</w:t>
      </w:r>
    </w:p>
    <w:p w14:paraId="01848F3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&lt;=                                          less than or equal</w:t>
      </w:r>
    </w:p>
    <w:p w14:paraId="296AC60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D172FE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00C8758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475095" cy="3437255"/>
            <wp:effectExtent l="0" t="0" r="1905" b="698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00F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7A63323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-----comparison operator----------------</w:t>
      </w:r>
    </w:p>
    <w:p w14:paraId="1CA4C00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----show all age &gt;30 , employees----</w:t>
      </w:r>
    </w:p>
    <w:p w14:paraId="36BBB66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* from csvsql</w:t>
      </w:r>
    </w:p>
    <w:p w14:paraId="6706133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where age=30 ;</w:t>
      </w:r>
    </w:p>
    <w:p w14:paraId="7037247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994610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-----matches all age expect 30 -------</w:t>
      </w:r>
    </w:p>
    <w:p w14:paraId="4076CAA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* from csvsql</w:t>
      </w:r>
    </w:p>
    <w:p w14:paraId="3E0B4C7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where age&lt;&gt;30 ;</w:t>
      </w:r>
    </w:p>
    <w:p w14:paraId="1A8614B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21104D3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first_name , age from csvsql</w:t>
      </w:r>
    </w:p>
    <w:p w14:paraId="46D8986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where age&lt;&gt;30 ;</w:t>
      </w:r>
    </w:p>
    <w:p w14:paraId="6433BA9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16B1694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----salary where greater than 50k--------</w:t>
      </w:r>
    </w:p>
    <w:p w14:paraId="6FA0B28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* from csvsql</w:t>
      </w:r>
    </w:p>
    <w:p w14:paraId="1532C08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where salary&gt;=50000;</w:t>
      </w:r>
    </w:p>
    <w:p w14:paraId="1F729B9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9FCFD6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* from csvsql</w:t>
      </w:r>
    </w:p>
    <w:p w14:paraId="5F8AD8C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where salary&lt;=50000;</w:t>
      </w:r>
      <w:bookmarkStart w:id="1" w:name="_GoBack"/>
      <w:bookmarkEnd w:id="1"/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7A583C"/>
    <w:rsid w:val="11F94A6A"/>
    <w:rsid w:val="15566E11"/>
    <w:rsid w:val="19044F98"/>
    <w:rsid w:val="1FDB70F1"/>
    <w:rsid w:val="21537C7F"/>
    <w:rsid w:val="24D02576"/>
    <w:rsid w:val="297F3B23"/>
    <w:rsid w:val="2D4F514F"/>
    <w:rsid w:val="2F511A19"/>
    <w:rsid w:val="30B7098A"/>
    <w:rsid w:val="31D15CF0"/>
    <w:rsid w:val="32AA07AD"/>
    <w:rsid w:val="33977463"/>
    <w:rsid w:val="37F00807"/>
    <w:rsid w:val="3E617FE4"/>
    <w:rsid w:val="3FCA3D33"/>
    <w:rsid w:val="3FFE1A2E"/>
    <w:rsid w:val="449C1812"/>
    <w:rsid w:val="490B7EBD"/>
    <w:rsid w:val="494816FA"/>
    <w:rsid w:val="4A711958"/>
    <w:rsid w:val="4C184AB0"/>
    <w:rsid w:val="4D827837"/>
    <w:rsid w:val="50C51F13"/>
    <w:rsid w:val="51594984"/>
    <w:rsid w:val="52890F1A"/>
    <w:rsid w:val="55AE0AF7"/>
    <w:rsid w:val="563E640C"/>
    <w:rsid w:val="58086CFC"/>
    <w:rsid w:val="6163767F"/>
    <w:rsid w:val="619D77B2"/>
    <w:rsid w:val="633E534E"/>
    <w:rsid w:val="64B97A50"/>
    <w:rsid w:val="65882F94"/>
    <w:rsid w:val="69B103D3"/>
    <w:rsid w:val="69EA60D3"/>
    <w:rsid w:val="6BBA6A27"/>
    <w:rsid w:val="6E356BC1"/>
    <w:rsid w:val="6FC36BFB"/>
    <w:rsid w:val="78293085"/>
    <w:rsid w:val="7AD9562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1441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2025-07-09T18:05:05Z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2401618F654442F9AA813CE6D761F554_13</vt:lpwstr>
  </property>
</Properties>
</file>